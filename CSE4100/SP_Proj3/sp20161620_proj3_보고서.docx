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F126AC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F126AC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F126AC">
        <w:rPr>
          <w:rFonts w:hint="eastAsia"/>
          <w:b/>
          <w:sz w:val="48"/>
          <w:lang w:eastAsia="ko-KR"/>
        </w:rPr>
        <w:t>20161620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F126AC">
        <w:rPr>
          <w:rFonts w:hint="eastAsia"/>
          <w:b/>
          <w:sz w:val="48"/>
          <w:lang w:eastAsia="ko-KR"/>
        </w:rPr>
        <w:t>이수연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Pr="00BB4E19" w:rsidRDefault="003B47A8">
      <w:pPr>
        <w:pStyle w:val="10"/>
        <w:tabs>
          <w:tab w:val="left" w:pos="432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sz w:val="24"/>
          <w:szCs w:val="24"/>
        </w:rPr>
        <w:fldChar w:fldCharType="begin"/>
      </w:r>
      <w:r w:rsidRPr="00BB4E19">
        <w:rPr>
          <w:rFonts w:ascii="MingLiU-ExtB" w:eastAsia="MingLiU-ExtB" w:hAnsi="MingLiU-ExtB"/>
          <w:sz w:val="24"/>
          <w:szCs w:val="24"/>
          <w:lang w:eastAsia="ko-KR"/>
        </w:rPr>
        <w:instrText xml:space="preserve"> TOC \o "1-3" </w:instrText>
      </w:r>
      <w:r w:rsidRPr="00BB4E19">
        <w:rPr>
          <w:rFonts w:ascii="MingLiU-ExtB" w:eastAsia="MingLiU-ExtB" w:hAnsi="MingLiU-ExtB"/>
          <w:sz w:val="24"/>
          <w:szCs w:val="24"/>
        </w:rPr>
        <w:fldChar w:fldCharType="separate"/>
      </w:r>
      <w:r w:rsidR="000E5441" w:rsidRPr="00BB4E19">
        <w:rPr>
          <w:rFonts w:ascii="MingLiU-ExtB" w:eastAsia="MingLiU-ExtB" w:hAnsi="MingLiU-ExtB"/>
          <w:noProof/>
          <w:lang w:eastAsia="ko-KR"/>
        </w:rPr>
        <w:t>1.</w:t>
      </w:r>
      <w:r w:rsidR="000E5441"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="000E5441" w:rsidRPr="00BB4E19">
        <w:rPr>
          <w:rFonts w:ascii="바탕" w:hAnsi="바탕" w:cs="바탕" w:hint="eastAsia"/>
          <w:noProof/>
          <w:lang w:eastAsia="ko-KR"/>
        </w:rPr>
        <w:t>프로그램</w:t>
      </w:r>
      <w:r w:rsidR="000E5441" w:rsidRPr="00BB4E19">
        <w:rPr>
          <w:rFonts w:ascii="MingLiU-ExtB" w:eastAsia="MingLiU-ExtB" w:hAnsi="MingLiU-ExtB"/>
          <w:noProof/>
          <w:lang w:eastAsia="ko-KR"/>
        </w:rPr>
        <w:t xml:space="preserve"> </w:t>
      </w:r>
      <w:r w:rsidR="000E5441" w:rsidRPr="00BB4E19">
        <w:rPr>
          <w:rFonts w:ascii="바탕" w:hAnsi="바탕" w:cs="바탕" w:hint="eastAsia"/>
          <w:noProof/>
          <w:lang w:eastAsia="ko-KR"/>
        </w:rPr>
        <w:t>개요</w:t>
      </w:r>
      <w:r w:rsidR="000E5441" w:rsidRPr="00BB4E19">
        <w:rPr>
          <w:rFonts w:ascii="MingLiU-ExtB" w:eastAsia="MingLiU-ExtB" w:hAnsi="MingLiU-ExtB"/>
          <w:noProof/>
          <w:lang w:eastAsia="ko-KR"/>
        </w:rPr>
        <w:tab/>
      </w:r>
      <w:r w:rsidR="000E5441" w:rsidRPr="00BB4E19">
        <w:rPr>
          <w:rFonts w:ascii="MingLiU-ExtB" w:eastAsia="MingLiU-ExtB" w:hAnsi="MingLiU-ExtB"/>
          <w:noProof/>
        </w:rPr>
        <w:fldChar w:fldCharType="begin"/>
      </w:r>
      <w:r w:rsidR="000E5441" w:rsidRPr="00BB4E19">
        <w:rPr>
          <w:rFonts w:ascii="MingLiU-ExtB" w:eastAsia="MingLiU-ExtB" w:hAnsi="MingLiU-ExtB"/>
          <w:noProof/>
          <w:lang w:eastAsia="ko-KR"/>
        </w:rPr>
        <w:instrText xml:space="preserve"> PAGEREF _Toc130041400 \h </w:instrText>
      </w:r>
      <w:r w:rsidR="000E5441" w:rsidRPr="00BB4E19">
        <w:rPr>
          <w:rFonts w:ascii="MingLiU-ExtB" w:eastAsia="MingLiU-ExtB" w:hAnsi="MingLiU-ExtB"/>
          <w:noProof/>
        </w:rPr>
      </w:r>
      <w:r w:rsidR="000E5441" w:rsidRPr="00BB4E19">
        <w:rPr>
          <w:rFonts w:ascii="MingLiU-ExtB" w:eastAsia="MingLiU-ExtB" w:hAnsi="MingLiU-ExtB"/>
          <w:noProof/>
        </w:rPr>
        <w:fldChar w:fldCharType="separate"/>
      </w:r>
      <w:r w:rsidR="000E5441" w:rsidRPr="00BB4E19">
        <w:rPr>
          <w:rFonts w:ascii="MingLiU-ExtB" w:eastAsia="MingLiU-ExtB" w:hAnsi="MingLiU-ExtB"/>
          <w:noProof/>
          <w:lang w:eastAsia="ko-KR"/>
        </w:rPr>
        <w:t>3</w:t>
      </w:r>
      <w:r w:rsidR="000E5441"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10"/>
        <w:tabs>
          <w:tab w:val="left" w:pos="432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2.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프로그램</w:t>
      </w:r>
      <w:r w:rsidRPr="00BB4E19">
        <w:rPr>
          <w:rFonts w:ascii="MingLiU-ExtB" w:eastAsia="MingLiU-ExtB" w:hAnsi="MingLiU-ExtB"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noProof/>
          <w:lang w:eastAsia="ko-KR"/>
        </w:rPr>
        <w:t>설명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_Toc130041401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20"/>
        <w:tabs>
          <w:tab w:val="left" w:pos="1000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2.1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프로그램</w:t>
      </w:r>
      <w:r w:rsidRPr="00BB4E19">
        <w:rPr>
          <w:rFonts w:ascii="MingLiU-ExtB" w:eastAsia="MingLiU-ExtB" w:hAnsi="MingLiU-ExtB"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noProof/>
          <w:lang w:eastAsia="ko-KR"/>
        </w:rPr>
        <w:t>흐름도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_Toc130041402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10"/>
        <w:tabs>
          <w:tab w:val="left" w:pos="432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3.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bCs/>
          <w:noProof/>
          <w:lang w:eastAsia="ko-KR"/>
        </w:rPr>
        <w:t>모듈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bCs/>
          <w:noProof/>
          <w:lang w:eastAsia="ko-KR"/>
        </w:rPr>
        <w:t>정의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_Toc130041403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20"/>
        <w:tabs>
          <w:tab w:val="left" w:pos="1000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3.1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bCs/>
          <w:noProof/>
          <w:lang w:eastAsia="ko-KR"/>
        </w:rPr>
        <w:t>모듈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bCs/>
          <w:noProof/>
          <w:lang w:eastAsia="ko-KR"/>
        </w:rPr>
        <w:t>이름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: main()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_Toc130041404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3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iCs/>
          <w:noProof/>
          <w:lang w:eastAsia="ko-KR"/>
        </w:rPr>
        <w:t>3.1.1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기능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_Toc130041405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3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iCs/>
          <w:noProof/>
          <w:lang w:eastAsia="ko-KR"/>
        </w:rPr>
        <w:t>3.1.2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사용</w:t>
      </w:r>
      <w:r w:rsidRPr="00BB4E19">
        <w:rPr>
          <w:rFonts w:ascii="MingLiU-ExtB" w:eastAsia="MingLiU-ExtB" w:hAnsi="MingLiU-ExtB"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noProof/>
          <w:lang w:eastAsia="ko-KR"/>
        </w:rPr>
        <w:t>변수</w:t>
      </w:r>
      <w:r w:rsidRPr="00BB4E19">
        <w:rPr>
          <w:rFonts w:ascii="MingLiU-ExtB" w:eastAsia="MingLiU-ExtB" w:hAnsi="MingLiU-ExtB"/>
          <w:noProof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</w:rPr>
        <w:instrText xml:space="preserve"> PAGEREF _Toc130041406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F1294A" w:rsidRPr="00BB4E19" w:rsidRDefault="000E5441" w:rsidP="00F1294A">
      <w:pPr>
        <w:pStyle w:val="20"/>
        <w:tabs>
          <w:tab w:val="left" w:pos="1000"/>
        </w:tabs>
        <w:rPr>
          <w:rFonts w:ascii="MingLiU-ExtB" w:eastAsia="MingLiU-ExtB" w:hAnsi="MingLiU-ExtB"/>
          <w:noProof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3.2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bCs/>
          <w:noProof/>
          <w:lang w:eastAsia="ko-KR"/>
        </w:rPr>
        <w:t>모듈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bCs/>
          <w:noProof/>
          <w:lang w:eastAsia="ko-KR"/>
        </w:rPr>
        <w:t>이름</w:t>
      </w:r>
      <w:r w:rsidR="00F1294A" w:rsidRPr="00BB4E19">
        <w:rPr>
          <w:rFonts w:ascii="MingLiU-ExtB" w:eastAsia="MingLiU-ExtB" w:hAnsi="MingLiU-ExtB"/>
          <w:bCs/>
          <w:noProof/>
          <w:lang w:eastAsia="ko-KR"/>
        </w:rPr>
        <w:t>: int pass1_load(char* obf)</w:t>
      </w:r>
    </w:p>
    <w:p w:rsidR="000E5441" w:rsidRPr="00BB4E19" w:rsidRDefault="00BB4E19" w:rsidP="00BB4E19">
      <w:pPr>
        <w:pStyle w:val="30"/>
        <w:tabs>
          <w:tab w:val="clear" w:pos="1440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>
        <w:rPr>
          <w:rFonts w:ascii="MingLiU-ExtB" w:eastAsia="MingLiU-ExtB" w:hAnsi="MingLiU-ExtB"/>
          <w:noProof/>
        </w:rPr>
        <w:t xml:space="preserve">3.1.1 </w:t>
      </w:r>
      <w:r w:rsidRPr="00BB4E19">
        <w:rPr>
          <w:rFonts w:ascii="바탕" w:hAnsi="바탕" w:cs="바탕" w:hint="eastAsia"/>
          <w:noProof/>
          <w:lang w:eastAsia="ko-KR"/>
        </w:rPr>
        <w:t>기능</w:t>
      </w:r>
      <w:r w:rsidRPr="00BB4E19">
        <w:rPr>
          <w:rFonts w:ascii="MingLiU-ExtB" w:eastAsia="MingLiU-ExtB" w:hAnsi="MingLiU-ExtB"/>
          <w:noProof/>
        </w:rPr>
        <w:tab/>
        <w:t>3</w:t>
      </w:r>
    </w:p>
    <w:p w:rsidR="000E5441" w:rsidRPr="00BB4E19" w:rsidRDefault="000E5441">
      <w:pPr>
        <w:pStyle w:val="3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iCs/>
          <w:noProof/>
          <w:lang w:eastAsia="ko-KR"/>
        </w:rPr>
        <w:t>3.2.2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사용</w:t>
      </w:r>
      <w:r w:rsidRPr="00BB4E19">
        <w:rPr>
          <w:rFonts w:ascii="MingLiU-ExtB" w:eastAsia="MingLiU-ExtB" w:hAnsi="MingLiU-ExtB"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noProof/>
          <w:lang w:eastAsia="ko-KR"/>
        </w:rPr>
        <w:t>변수</w:t>
      </w:r>
      <w:r w:rsidRPr="00BB4E19">
        <w:rPr>
          <w:rFonts w:ascii="MingLiU-ExtB" w:eastAsia="MingLiU-ExtB" w:hAnsi="MingLiU-ExtB"/>
          <w:noProof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</w:rPr>
        <w:instrText xml:space="preserve"> PAGEREF _Toc130041409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</w:rPr>
        <w:t>3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20"/>
        <w:tabs>
          <w:tab w:val="left" w:pos="1000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3.3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bCs/>
          <w:noProof/>
          <w:lang w:eastAsia="ko-KR"/>
        </w:rPr>
        <w:t>모듈이름</w:t>
      </w:r>
      <w:r w:rsidR="00BB4E19" w:rsidRPr="00BB4E19">
        <w:rPr>
          <w:rFonts w:ascii="MingLiU-ExtB" w:eastAsia="MingLiU-ExtB" w:hAnsi="MingLiU-ExtB"/>
          <w:bCs/>
          <w:noProof/>
          <w:lang w:eastAsia="ko-KR"/>
        </w:rPr>
        <w:t>:  int pass2_load(char* obf)</w:t>
      </w:r>
      <w:r w:rsidRPr="00BB4E19">
        <w:rPr>
          <w:rFonts w:ascii="MingLiU-ExtB" w:eastAsia="MingLiU-ExtB" w:hAnsi="MingLiU-ExtB"/>
          <w:noProof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</w:rPr>
        <w:instrText xml:space="preserve"> PAGEREF _Toc130041410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</w:rPr>
        <w:t>4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>
      <w:pPr>
        <w:pStyle w:val="3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iCs/>
          <w:noProof/>
          <w:lang w:eastAsia="ko-KR"/>
        </w:rPr>
        <w:t>3.3.1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기능</w:t>
      </w:r>
      <w:r w:rsidRPr="00BB4E19">
        <w:rPr>
          <w:rFonts w:ascii="MingLiU-ExtB" w:eastAsia="MingLiU-ExtB" w:hAnsi="MingLiU-ExtB"/>
          <w:noProof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</w:rPr>
        <w:instrText xml:space="preserve"> PAGEREF _Toc130041411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</w:rPr>
        <w:t>4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0E5441" w:rsidRPr="00BB4E19" w:rsidRDefault="000E5441" w:rsidP="00BB4E19">
      <w:pPr>
        <w:pStyle w:val="3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iCs/>
          <w:noProof/>
          <w:lang w:eastAsia="ko-KR"/>
        </w:rPr>
        <w:t>3.3.2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noProof/>
          <w:lang w:eastAsia="ko-KR"/>
        </w:rPr>
        <w:t>사용변수</w:t>
      </w:r>
      <w:r w:rsidRPr="00BB4E19">
        <w:rPr>
          <w:rFonts w:ascii="MingLiU-ExtB" w:eastAsia="MingLiU-ExtB" w:hAnsi="MingLiU-ExtB"/>
          <w:noProof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</w:rPr>
        <w:instrText xml:space="preserve"> PAGEREF _Toc130041412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</w:rPr>
        <w:t>4</w:t>
      </w:r>
      <w:r w:rsidRPr="00BB4E19">
        <w:rPr>
          <w:rFonts w:ascii="MingLiU-ExtB" w:eastAsia="MingLiU-ExtB" w:hAnsi="MingLiU-ExtB"/>
          <w:noProof/>
        </w:rPr>
        <w:fldChar w:fldCharType="end"/>
      </w:r>
      <w:r w:rsidRPr="00BB4E19">
        <w:rPr>
          <w:rFonts w:ascii="MingLiU-ExtB" w:eastAsia="MingLiU-ExtB" w:hAnsi="MingLiU-ExtB"/>
          <w:noProof/>
          <w:lang w:eastAsia="ko-KR"/>
        </w:rPr>
        <w:tab/>
      </w:r>
    </w:p>
    <w:p w:rsidR="000E5441" w:rsidRPr="00BB4E19" w:rsidRDefault="000E5441">
      <w:pPr>
        <w:pStyle w:val="10"/>
        <w:tabs>
          <w:tab w:val="left" w:pos="432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4.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Pr="00BB4E19">
        <w:rPr>
          <w:rFonts w:ascii="바탕" w:hAnsi="바탕" w:cs="바탕" w:hint="eastAsia"/>
          <w:bCs/>
          <w:noProof/>
          <w:lang w:eastAsia="ko-KR"/>
        </w:rPr>
        <w:t>전역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bCs/>
          <w:noProof/>
          <w:lang w:eastAsia="ko-KR"/>
        </w:rPr>
        <w:t>변수</w:t>
      </w:r>
      <w:r w:rsidRPr="00BB4E19">
        <w:rPr>
          <w:rFonts w:ascii="MingLiU-ExtB" w:eastAsia="MingLiU-ExtB" w:hAnsi="MingLiU-ExtB"/>
          <w:bCs/>
          <w:noProof/>
          <w:lang w:eastAsia="ko-KR"/>
        </w:rPr>
        <w:t xml:space="preserve"> </w:t>
      </w:r>
      <w:r w:rsidRPr="00BB4E19">
        <w:rPr>
          <w:rFonts w:ascii="바탕" w:hAnsi="바탕" w:cs="바탕" w:hint="eastAsia"/>
          <w:bCs/>
          <w:noProof/>
          <w:lang w:eastAsia="ko-KR"/>
        </w:rPr>
        <w:t>정의</w:t>
      </w:r>
      <w:r w:rsidRPr="00BB4E19">
        <w:rPr>
          <w:rFonts w:ascii="MingLiU-ExtB" w:eastAsia="MingLiU-ExtB" w:hAnsi="MingLiU-ExtB"/>
          <w:noProof/>
          <w:lang w:eastAsia="ko-KR"/>
        </w:rPr>
        <w:tab/>
      </w:r>
      <w:r w:rsidRPr="00BB4E19">
        <w:rPr>
          <w:rFonts w:ascii="MingLiU-ExtB" w:eastAsia="MingLiU-ExtB" w:hAnsi="MingLiU-ExtB"/>
          <w:noProof/>
        </w:rPr>
        <w:fldChar w:fldCharType="begin"/>
      </w:r>
      <w:r w:rsidRPr="00BB4E19">
        <w:rPr>
          <w:rFonts w:ascii="MingLiU-ExtB" w:eastAsia="MingLiU-ExtB" w:hAnsi="MingLiU-ExtB"/>
          <w:noProof/>
          <w:lang w:eastAsia="ko-KR"/>
        </w:rPr>
        <w:instrText xml:space="preserve"> PAGEREF _Toc130041419 \h </w:instrText>
      </w:r>
      <w:r w:rsidRPr="00BB4E19">
        <w:rPr>
          <w:rFonts w:ascii="MingLiU-ExtB" w:eastAsia="MingLiU-ExtB" w:hAnsi="MingLiU-ExtB"/>
          <w:noProof/>
        </w:rPr>
      </w:r>
      <w:r w:rsidRPr="00BB4E19">
        <w:rPr>
          <w:rFonts w:ascii="MingLiU-ExtB" w:eastAsia="MingLiU-ExtB" w:hAnsi="MingLiU-ExtB"/>
          <w:noProof/>
        </w:rPr>
        <w:fldChar w:fldCharType="separate"/>
      </w:r>
      <w:r w:rsidRPr="00BB4E19">
        <w:rPr>
          <w:rFonts w:ascii="MingLiU-ExtB" w:eastAsia="MingLiU-ExtB" w:hAnsi="MingLiU-ExtB"/>
          <w:noProof/>
          <w:lang w:eastAsia="ko-KR"/>
        </w:rPr>
        <w:t>4</w:t>
      </w:r>
      <w:r w:rsidRPr="00BB4E19">
        <w:rPr>
          <w:rFonts w:ascii="MingLiU-ExtB" w:eastAsia="MingLiU-ExtB" w:hAnsi="MingLiU-ExtB"/>
          <w:noProof/>
        </w:rPr>
        <w:fldChar w:fldCharType="end"/>
      </w:r>
    </w:p>
    <w:p w:rsidR="00BB4E19" w:rsidRPr="00BB4E19" w:rsidRDefault="000E5441" w:rsidP="00BB4E19">
      <w:pPr>
        <w:pStyle w:val="20"/>
        <w:tabs>
          <w:tab w:val="left" w:pos="1000"/>
        </w:tabs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bCs/>
          <w:noProof/>
          <w:lang w:eastAsia="ko-KR"/>
        </w:rPr>
        <w:t>4.1</w:t>
      </w: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</w:r>
      <w:r w:rsidR="00BB4E19"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>unsigned int progaddr = 0;</w:t>
      </w:r>
    </w:p>
    <w:p w:rsidR="00BB4E19" w:rsidRPr="00BB4E19" w:rsidRDefault="00BB4E19" w:rsidP="00BB4E19">
      <w:pPr>
        <w:pStyle w:val="20"/>
        <w:tabs>
          <w:tab w:val="left" w:pos="1000"/>
        </w:tabs>
        <w:ind w:left="0"/>
        <w:rPr>
          <w:rFonts w:ascii="MingLiU-ExtB" w:eastAsia="MingLiU-ExtB" w:hAnsi="MingLiU-ExtB"/>
          <w:noProof/>
          <w:kern w:val="2"/>
          <w:szCs w:val="24"/>
          <w:lang w:eastAsia="ko-KR"/>
        </w:rPr>
      </w:pP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ab/>
        <w:t>unsigned int csaddr;</w:t>
      </w:r>
    </w:p>
    <w:p w:rsidR="00BB4E19" w:rsidRPr="00BB4E19" w:rsidRDefault="00BB4E19" w:rsidP="00BB4E19">
      <w:pPr>
        <w:pStyle w:val="20"/>
        <w:ind w:firstLineChars="300" w:firstLine="6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kern w:val="2"/>
          <w:szCs w:val="24"/>
          <w:lang w:eastAsia="ko-KR"/>
        </w:rPr>
        <w:t>unsigned int execaddr;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4.2     typedef struct ESTAB{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char csname[MAX];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char symname[MAX];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unsigned int addr;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unsigned int len;</w:t>
      </w:r>
    </w:p>
    <w:p w:rsidR="00BB4E19" w:rsidRPr="00BB4E19" w:rsidRDefault="00BB4E19" w:rsidP="00BB4E19">
      <w:pPr>
        <w:pStyle w:val="20"/>
        <w:ind w:firstLineChars="200" w:firstLine="4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}ESTAB;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</w:p>
    <w:p w:rsidR="00BB4E19" w:rsidRPr="00BB4E19" w:rsidRDefault="00BB4E19" w:rsidP="00BB4E19">
      <w:pPr>
        <w:pStyle w:val="20"/>
        <w:ind w:firstLineChars="200" w:firstLine="4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ESTAB estab[MAX];</w:t>
      </w:r>
    </w:p>
    <w:p w:rsidR="00BB4E19" w:rsidRPr="00BB4E19" w:rsidRDefault="00BB4E19" w:rsidP="00BB4E19">
      <w:pPr>
        <w:pStyle w:val="20"/>
        <w:ind w:firstLineChars="200" w:firstLine="4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int estab_i;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4.3     typedef struct EXTREF{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char exname[MAX];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 xml:space="preserve">          unsigned int refnum;</w:t>
      </w:r>
    </w:p>
    <w:p w:rsidR="00BB4E19" w:rsidRPr="00BB4E19" w:rsidRDefault="00BB4E19" w:rsidP="00BB4E19">
      <w:pPr>
        <w:pStyle w:val="20"/>
        <w:ind w:firstLineChars="300" w:firstLine="6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}EXTREF;</w:t>
      </w:r>
    </w:p>
    <w:p w:rsidR="00BB4E19" w:rsidRPr="00BB4E19" w:rsidRDefault="00BB4E19" w:rsidP="00BB4E19">
      <w:pPr>
        <w:pStyle w:val="20"/>
        <w:rPr>
          <w:rFonts w:ascii="MingLiU-ExtB" w:eastAsia="MingLiU-ExtB" w:hAnsi="MingLiU-ExtB"/>
          <w:noProof/>
          <w:lang w:eastAsia="ko-KR"/>
        </w:rPr>
      </w:pPr>
    </w:p>
    <w:p w:rsidR="00BB4E19" w:rsidRPr="00BB4E19" w:rsidRDefault="00BB4E19" w:rsidP="00BB4E19">
      <w:pPr>
        <w:pStyle w:val="20"/>
        <w:ind w:firstLineChars="300" w:firstLine="6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EXTREF extref[MAX];</w:t>
      </w:r>
    </w:p>
    <w:p w:rsidR="000E5441" w:rsidRDefault="00BB4E19" w:rsidP="00BB4E19">
      <w:pPr>
        <w:pStyle w:val="20"/>
        <w:ind w:firstLineChars="300" w:firstLine="600"/>
        <w:rPr>
          <w:rFonts w:ascii="MingLiU-ExtB" w:eastAsia="MingLiU-ExtB" w:hAnsi="MingLiU-ExtB"/>
          <w:noProof/>
          <w:lang w:eastAsia="ko-KR"/>
        </w:rPr>
      </w:pPr>
      <w:r w:rsidRPr="00BB4E19">
        <w:rPr>
          <w:rFonts w:ascii="MingLiU-ExtB" w:eastAsia="MingLiU-ExtB" w:hAnsi="MingLiU-ExtB"/>
          <w:noProof/>
          <w:lang w:eastAsia="ko-KR"/>
        </w:rPr>
        <w:t>int extref_i;</w:t>
      </w:r>
    </w:p>
    <w:p w:rsidR="00B143EB" w:rsidRPr="00B143EB" w:rsidRDefault="00B143EB" w:rsidP="00B143EB">
      <w:pPr>
        <w:rPr>
          <w:rFonts w:hint="eastAsia"/>
          <w:lang w:eastAsia="ko-KR"/>
        </w:rPr>
      </w:pPr>
    </w:p>
    <w:p w:rsidR="00BB4E19" w:rsidRPr="00B143EB" w:rsidRDefault="003B47A8" w:rsidP="00BB4E19">
      <w:pPr>
        <w:pStyle w:val="a4"/>
        <w:jc w:val="left"/>
        <w:rPr>
          <w:rFonts w:ascii="바탕" w:hAnsi="바탕"/>
          <w:b w:val="0"/>
          <w:sz w:val="20"/>
          <w:lang w:eastAsia="ko-KR"/>
        </w:rPr>
      </w:pPr>
      <w:r w:rsidRPr="00BB4E19">
        <w:rPr>
          <w:rFonts w:ascii="MingLiU-ExtB" w:eastAsia="MingLiU-ExtB" w:hAnsi="MingLiU-ExtB"/>
          <w:sz w:val="24"/>
          <w:szCs w:val="24"/>
        </w:rPr>
        <w:fldChar w:fldCharType="end"/>
      </w:r>
      <w:r w:rsidR="00B143EB">
        <w:rPr>
          <w:rFonts w:ascii="바탕" w:hAnsi="바탕"/>
          <w:b w:val="0"/>
          <w:sz w:val="20"/>
          <w:lang w:eastAsia="ko-KR"/>
        </w:rPr>
        <w:t>5.</w:t>
      </w:r>
      <w:r w:rsidR="00B143EB">
        <w:rPr>
          <w:rFonts w:ascii="바탕" w:hAnsi="바탕"/>
          <w:b w:val="0"/>
          <w:sz w:val="20"/>
          <w:lang w:eastAsia="ko-KR"/>
        </w:rPr>
        <w:tab/>
      </w:r>
      <w:r w:rsidR="00B143EB" w:rsidRPr="00B143EB">
        <w:rPr>
          <w:rFonts w:ascii="바탕" w:hAnsi="바탕" w:cs="바탕체" w:hint="eastAsia"/>
          <w:b w:val="0"/>
          <w:sz w:val="20"/>
          <w:lang w:eastAsia="ko-KR"/>
        </w:rPr>
        <w:t>코드</w:t>
      </w:r>
    </w:p>
    <w:p w:rsidR="003B47A8" w:rsidRDefault="003B47A8" w:rsidP="00BB4E19">
      <w:pPr>
        <w:pStyle w:val="a4"/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96506C" w:rsidRDefault="0096506C" w:rsidP="0096506C">
      <w:pPr>
        <w:rPr>
          <w:lang w:eastAsia="ko-KR"/>
        </w:rPr>
      </w:pPr>
    </w:p>
    <w:p w:rsidR="0096506C" w:rsidRDefault="0096506C" w:rsidP="0096506C">
      <w:pPr>
        <w:rPr>
          <w:lang w:eastAsia="ko-KR"/>
        </w:rPr>
      </w:pPr>
    </w:p>
    <w:p w:rsidR="0096506C" w:rsidRPr="0096506C" w:rsidRDefault="0096506C" w:rsidP="0096506C">
      <w:pPr>
        <w:rPr>
          <w:rFonts w:hint="eastAsia"/>
          <w:lang w:eastAsia="ko-KR"/>
        </w:rPr>
      </w:pPr>
      <w:bookmarkStart w:id="0" w:name="_GoBack"/>
      <w:bookmarkEnd w:id="0"/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Default="00F126AC" w:rsidP="003B47A8">
      <w:pPr>
        <w:rPr>
          <w:sz w:val="22"/>
          <w:szCs w:val="22"/>
          <w:lang w:eastAsia="ko-KR"/>
        </w:rPr>
      </w:pPr>
      <w:r w:rsidRPr="00F126AC">
        <w:rPr>
          <w:sz w:val="22"/>
          <w:szCs w:val="22"/>
          <w:lang w:eastAsia="ko-KR"/>
        </w:rPr>
        <w:t>프로젝트</w:t>
      </w:r>
      <w:r w:rsidRPr="00F126AC">
        <w:rPr>
          <w:sz w:val="22"/>
          <w:szCs w:val="22"/>
          <w:lang w:eastAsia="ko-KR"/>
        </w:rPr>
        <w:t xml:space="preserve"> #1, #2 </w:t>
      </w:r>
      <w:r w:rsidRPr="00F126AC">
        <w:rPr>
          <w:sz w:val="22"/>
          <w:szCs w:val="22"/>
          <w:lang w:eastAsia="ko-KR"/>
        </w:rPr>
        <w:t>에서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구현한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셀</w:t>
      </w:r>
      <w:r w:rsidRPr="00F126AC">
        <w:rPr>
          <w:sz w:val="22"/>
          <w:szCs w:val="22"/>
          <w:lang w:eastAsia="ko-KR"/>
        </w:rPr>
        <w:t>(shell)</w:t>
      </w:r>
      <w:r w:rsidRPr="00F126AC">
        <w:rPr>
          <w:sz w:val="22"/>
          <w:szCs w:val="22"/>
          <w:lang w:eastAsia="ko-KR"/>
        </w:rPr>
        <w:t>에</w:t>
      </w:r>
      <w:r w:rsidRPr="00F126AC">
        <w:rPr>
          <w:sz w:val="22"/>
          <w:szCs w:val="22"/>
          <w:lang w:eastAsia="ko-KR"/>
        </w:rPr>
        <w:t xml:space="preserve"> linking</w:t>
      </w:r>
      <w:r w:rsidRPr="00F126AC">
        <w:rPr>
          <w:sz w:val="22"/>
          <w:szCs w:val="22"/>
          <w:lang w:eastAsia="ko-KR"/>
        </w:rPr>
        <w:t>과</w:t>
      </w:r>
      <w:r w:rsidRPr="00F126AC">
        <w:rPr>
          <w:sz w:val="22"/>
          <w:szCs w:val="22"/>
          <w:lang w:eastAsia="ko-KR"/>
        </w:rPr>
        <w:t xml:space="preserve"> loading </w:t>
      </w:r>
      <w:r w:rsidRPr="00F126AC">
        <w:rPr>
          <w:sz w:val="22"/>
          <w:szCs w:val="22"/>
          <w:lang w:eastAsia="ko-KR"/>
        </w:rPr>
        <w:t>기능을</w:t>
      </w:r>
      <w:r w:rsidRPr="00F126AC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추가</w:t>
      </w:r>
      <w:r>
        <w:rPr>
          <w:rFonts w:hint="eastAsia"/>
          <w:sz w:val="22"/>
          <w:szCs w:val="22"/>
          <w:lang w:eastAsia="ko-KR"/>
        </w:rPr>
        <w:t>한</w:t>
      </w:r>
      <w:r w:rsidRPr="00F126AC">
        <w:rPr>
          <w:sz w:val="22"/>
          <w:szCs w:val="22"/>
          <w:lang w:eastAsia="ko-KR"/>
        </w:rPr>
        <w:t>다</w:t>
      </w:r>
      <w:r w:rsidRPr="00F126AC">
        <w:rPr>
          <w:sz w:val="22"/>
          <w:szCs w:val="22"/>
          <w:lang w:eastAsia="ko-KR"/>
        </w:rPr>
        <w:t xml:space="preserve">. </w:t>
      </w:r>
      <w:r w:rsidRPr="00F126AC">
        <w:rPr>
          <w:sz w:val="22"/>
          <w:szCs w:val="22"/>
          <w:lang w:eastAsia="ko-KR"/>
        </w:rPr>
        <w:t>프로젝트</w:t>
      </w:r>
      <w:r w:rsidRPr="00F126AC">
        <w:rPr>
          <w:sz w:val="22"/>
          <w:szCs w:val="22"/>
          <w:lang w:eastAsia="ko-KR"/>
        </w:rPr>
        <w:t xml:space="preserve"> #2 </w:t>
      </w:r>
      <w:r w:rsidRPr="00F126AC">
        <w:rPr>
          <w:sz w:val="22"/>
          <w:szCs w:val="22"/>
          <w:lang w:eastAsia="ko-KR"/>
        </w:rPr>
        <w:t>에서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구현된</w:t>
      </w:r>
      <w:r w:rsidRPr="00F126AC">
        <w:rPr>
          <w:sz w:val="22"/>
          <w:szCs w:val="22"/>
          <w:lang w:eastAsia="ko-KR"/>
        </w:rPr>
        <w:t xml:space="preserve"> assemble </w:t>
      </w:r>
      <w:r w:rsidRPr="00F126AC">
        <w:rPr>
          <w:sz w:val="22"/>
          <w:szCs w:val="22"/>
          <w:lang w:eastAsia="ko-KR"/>
        </w:rPr>
        <w:t>명령을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통해서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생성된</w:t>
      </w:r>
      <w:r w:rsidRPr="00F126AC">
        <w:rPr>
          <w:sz w:val="22"/>
          <w:szCs w:val="22"/>
          <w:lang w:eastAsia="ko-KR"/>
        </w:rPr>
        <w:t xml:space="preserve"> object </w:t>
      </w:r>
      <w:r w:rsidRPr="00F126AC">
        <w:rPr>
          <w:sz w:val="22"/>
          <w:szCs w:val="22"/>
          <w:lang w:eastAsia="ko-KR"/>
        </w:rPr>
        <w:t>파일을</w:t>
      </w:r>
      <w:r w:rsidRPr="00F126AC">
        <w:rPr>
          <w:sz w:val="22"/>
          <w:szCs w:val="22"/>
          <w:lang w:eastAsia="ko-KR"/>
        </w:rPr>
        <w:t xml:space="preserve"> link</w:t>
      </w:r>
      <w:r w:rsidRPr="00F126AC">
        <w:rPr>
          <w:sz w:val="22"/>
          <w:szCs w:val="22"/>
          <w:lang w:eastAsia="ko-KR"/>
        </w:rPr>
        <w:t>시켜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프로젝트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#1</w:t>
      </w:r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가상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메모리에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올리는</w:t>
      </w:r>
      <w:r w:rsidRPr="00F126AC">
        <w:rPr>
          <w:sz w:val="22"/>
          <w:szCs w:val="22"/>
          <w:lang w:eastAsia="ko-KR"/>
        </w:rPr>
        <w:t xml:space="preserve"> </w:t>
      </w:r>
      <w:r w:rsidRPr="00F126AC">
        <w:rPr>
          <w:sz w:val="22"/>
          <w:szCs w:val="22"/>
          <w:lang w:eastAsia="ko-KR"/>
        </w:rPr>
        <w:t>일을</w:t>
      </w:r>
      <w:r w:rsidRPr="00F126AC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수행</w:t>
      </w:r>
      <w:r>
        <w:rPr>
          <w:rFonts w:hint="eastAsia"/>
          <w:sz w:val="22"/>
          <w:szCs w:val="22"/>
          <w:lang w:eastAsia="ko-KR"/>
        </w:rPr>
        <w:t>한</w:t>
      </w:r>
      <w:r w:rsidRPr="00F126AC">
        <w:rPr>
          <w:sz w:val="22"/>
          <w:szCs w:val="22"/>
          <w:lang w:eastAsia="ko-KR"/>
        </w:rPr>
        <w:t>다</w:t>
      </w:r>
      <w:r w:rsidRPr="00F126AC">
        <w:rPr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run </w:t>
      </w:r>
      <w:r>
        <w:rPr>
          <w:rFonts w:hint="eastAsia"/>
          <w:sz w:val="22"/>
          <w:szCs w:val="22"/>
          <w:lang w:eastAsia="ko-KR"/>
        </w:rPr>
        <w:t>명령어와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break point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disassemble </w:t>
      </w:r>
      <w:r>
        <w:rPr>
          <w:rFonts w:hint="eastAsia"/>
          <w:sz w:val="22"/>
          <w:szCs w:val="22"/>
          <w:lang w:eastAsia="ko-KR"/>
        </w:rPr>
        <w:t>작업을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수행한다</w:t>
      </w:r>
      <w:r>
        <w:rPr>
          <w:rFonts w:hint="eastAsia"/>
          <w:sz w:val="22"/>
          <w:szCs w:val="22"/>
          <w:lang w:eastAsia="ko-KR"/>
        </w:rPr>
        <w:t>.</w:t>
      </w:r>
    </w:p>
    <w:p w:rsidR="00334792" w:rsidRPr="00F126AC" w:rsidRDefault="00334792" w:rsidP="003B47A8">
      <w:pPr>
        <w:rPr>
          <w:sz w:val="22"/>
          <w:szCs w:val="22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Default="003B47A8" w:rsidP="003842A2">
      <w:pPr>
        <w:keepNext/>
        <w:rPr>
          <w:noProof/>
          <w:lang w:eastAsia="ko-KR"/>
        </w:rPr>
      </w:pP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A72B0" wp14:editId="7E9EBAED">
                <wp:simplePos x="0" y="0"/>
                <wp:positionH relativeFrom="margin">
                  <wp:posOffset>1962150</wp:posOffset>
                </wp:positionH>
                <wp:positionV relativeFrom="paragraph">
                  <wp:posOffset>12700</wp:posOffset>
                </wp:positionV>
                <wp:extent cx="1504950" cy="6858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2" w:rsidRPr="00334792" w:rsidRDefault="00334792" w:rsidP="0033479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 w:rsidRPr="00334792">
                              <w:rPr>
                                <w:lang w:eastAsia="ko-KR"/>
                              </w:rPr>
                              <w:t>M</w:t>
                            </w:r>
                            <w:r w:rsidRPr="00334792">
                              <w:rPr>
                                <w:rFonts w:hint="eastAsia"/>
                                <w:lang w:eastAsia="ko-KR"/>
                              </w:rPr>
                              <w:t>ain(</w:t>
                            </w:r>
                            <w:r w:rsidRPr="00334792"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2B0" id="직사각형 3" o:spid="_x0000_s1026" style="position:absolute;margin-left:154.5pt;margin-top:1pt;width:118.5pt;height:5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34792" w:rsidRPr="00334792" w:rsidRDefault="00334792" w:rsidP="0033479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 w:rsidRPr="00334792">
                        <w:rPr>
                          <w:lang w:eastAsia="ko-KR"/>
                        </w:rPr>
                        <w:t>M</w:t>
                      </w:r>
                      <w:r w:rsidRPr="00334792">
                        <w:rPr>
                          <w:rFonts w:hint="eastAsia"/>
                          <w:lang w:eastAsia="ko-KR"/>
                        </w:rPr>
                        <w:t>ain(</w:t>
                      </w:r>
                      <w:r w:rsidRPr="00334792"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CCA87" wp14:editId="2F727DC7">
                <wp:simplePos x="0" y="0"/>
                <wp:positionH relativeFrom="column">
                  <wp:posOffset>4810125</wp:posOffset>
                </wp:positionH>
                <wp:positionV relativeFrom="paragraph">
                  <wp:posOffset>13970</wp:posOffset>
                </wp:positionV>
                <wp:extent cx="1743075" cy="4857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4792" w:rsidRDefault="0033479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lang w:eastAsia="ko-KR"/>
                              </w:rPr>
                              <w:t>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lang w:eastAsia="ko-KR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</w:t>
                            </w:r>
                            <w:r>
                              <w:rPr>
                                <w:lang w:eastAsia="ko-KR"/>
                              </w:rPr>
                              <w:t>정이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  <w:r>
                              <w:rPr>
                                <w:lang w:eastAsia="ko-KR"/>
                              </w:rPr>
                              <w:t>나면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main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load map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lang w:eastAsia="ko-KR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CCA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78.75pt;margin-top:1.1pt;width:137.25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" fillcolor="white [3201]" strokeweight=".5pt">
                <v:textbox>
                  <w:txbxContent>
                    <w:p w:rsidR="00334792" w:rsidRDefault="0033479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5. </w:t>
                      </w:r>
                      <w:r>
                        <w:rPr>
                          <w:rFonts w:hint="eastAsia"/>
                          <w:lang w:eastAsia="ko-KR"/>
                        </w:rPr>
                        <w:t>모</w:t>
                      </w:r>
                      <w:r>
                        <w:rPr>
                          <w:lang w:eastAsia="ko-KR"/>
                        </w:rPr>
                        <w:t>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로</w:t>
                      </w:r>
                      <w:r>
                        <w:rPr>
                          <w:lang w:eastAsia="ko-KR"/>
                        </w:rPr>
                        <w:t>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과</w:t>
                      </w:r>
                      <w:r>
                        <w:rPr>
                          <w:lang w:eastAsia="ko-KR"/>
                        </w:rPr>
                        <w:t>정이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  <w:r>
                        <w:rPr>
                          <w:lang w:eastAsia="ko-KR"/>
                        </w:rPr>
                        <w:t>나면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main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lang w:eastAsia="ko-KR"/>
                        </w:rPr>
                        <w:t>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load map </w:t>
                      </w:r>
                      <w:r>
                        <w:rPr>
                          <w:rFonts w:hint="eastAsia"/>
                          <w:lang w:eastAsia="ko-KR"/>
                        </w:rPr>
                        <w:t>출</w:t>
                      </w:r>
                      <w:r>
                        <w:rPr>
                          <w:lang w:eastAsia="ko-KR"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60ECE" wp14:editId="12F2D3B3">
                <wp:simplePos x="0" y="0"/>
                <wp:positionH relativeFrom="column">
                  <wp:posOffset>3867150</wp:posOffset>
                </wp:positionH>
                <wp:positionV relativeFrom="paragraph">
                  <wp:posOffset>31750</wp:posOffset>
                </wp:positionV>
                <wp:extent cx="752475" cy="581025"/>
                <wp:effectExtent l="0" t="19050" r="47625" b="47625"/>
                <wp:wrapNone/>
                <wp:docPr id="11" name="오른쪽 화살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FFB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1" o:spid="_x0000_s1026" type="#_x0000_t13" style="position:absolute;left:0;text-align:left;margin-left:304.5pt;margin-top:2.5pt;width:59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" adj="13261" fillcolor="#5b9bd5 [3204]" strokecolor="#1f4d78 [1604]" strokeweight="1pt"/>
            </w:pict>
          </mc:Fallback>
        </mc:AlternateContent>
      </w: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45D9E6" wp14:editId="3FC5117D">
                <wp:simplePos x="0" y="0"/>
                <wp:positionH relativeFrom="column">
                  <wp:posOffset>295275</wp:posOffset>
                </wp:positionH>
                <wp:positionV relativeFrom="paragraph">
                  <wp:posOffset>13970</wp:posOffset>
                </wp:positionV>
                <wp:extent cx="120015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4792" w:rsidRPr="00334792" w:rsidRDefault="00334792" w:rsidP="00334792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M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ain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에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서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인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자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파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일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에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러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확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인하여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에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러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없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으면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pass1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실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D9E6" id="Text Box 12" o:spid="_x0000_s1028" type="#_x0000_t202" style="position:absolute;margin-left:23.25pt;margin-top:1.1pt;width:94.5pt;height:43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" fillcolor="white [3201]" stroked="f" strokeweight=".5pt">
                <v:textbox>
                  <w:txbxContent>
                    <w:p w:rsidR="00334792" w:rsidRPr="00334792" w:rsidRDefault="00334792" w:rsidP="00334792">
                      <w:pP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</w:pP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1.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 xml:space="preserve"> M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ain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에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서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인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자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파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일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에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러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확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인하여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에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러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없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으면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pass1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실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D0C6E" wp14:editId="4CA2B672">
                <wp:simplePos x="0" y="0"/>
                <wp:positionH relativeFrom="column">
                  <wp:posOffset>742950</wp:posOffset>
                </wp:positionH>
                <wp:positionV relativeFrom="paragraph">
                  <wp:posOffset>12700</wp:posOffset>
                </wp:positionV>
                <wp:extent cx="1028700" cy="1066800"/>
                <wp:effectExtent l="38100" t="0" r="19050" b="571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CE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5pt;margin-top:1pt;width:81pt;height:8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334792" w:rsidRDefault="00334792" w:rsidP="003842A2">
      <w:pPr>
        <w:keepNext/>
        <w:rPr>
          <w:noProof/>
          <w:lang w:eastAsia="ko-KR"/>
        </w:rPr>
      </w:pP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50800</wp:posOffset>
                </wp:positionV>
                <wp:extent cx="638175" cy="733425"/>
                <wp:effectExtent l="0" t="38100" r="47625" b="285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9584" id="직선 화살표 연결선 8" o:spid="_x0000_s1026" type="#_x0000_t32" style="position:absolute;left:0;text-align:left;margin-left:91.5pt;margin-top:4pt;width:50.25pt;height:5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4C2AF" wp14:editId="58BD69E5">
                <wp:simplePos x="0" y="0"/>
                <wp:positionH relativeFrom="column">
                  <wp:posOffset>2990850</wp:posOffset>
                </wp:positionH>
                <wp:positionV relativeFrom="paragraph">
                  <wp:posOffset>50800</wp:posOffset>
                </wp:positionV>
                <wp:extent cx="28575" cy="2038350"/>
                <wp:effectExtent l="76200" t="38100" r="66675" b="190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FCC8B" id="직선 화살표 연결선 10" o:spid="_x0000_s1026" type="#_x0000_t32" style="position:absolute;left:0;text-align:left;margin-left:235.5pt;margin-top:4pt;width:2.25pt;height:160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9B431" wp14:editId="241273D9">
                <wp:simplePos x="0" y="0"/>
                <wp:positionH relativeFrom="column">
                  <wp:posOffset>2428875</wp:posOffset>
                </wp:positionH>
                <wp:positionV relativeFrom="paragraph">
                  <wp:posOffset>50165</wp:posOffset>
                </wp:positionV>
                <wp:extent cx="9525" cy="2028825"/>
                <wp:effectExtent l="76200" t="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400E5" id="직선 화살표 연결선 9" o:spid="_x0000_s1026" type="#_x0000_t32" style="position:absolute;left:0;text-align:left;margin-left:191.25pt;margin-top:3.95pt;width:.75pt;height:15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334792" w:rsidRDefault="00334792" w:rsidP="003842A2">
      <w:pPr>
        <w:keepNext/>
        <w:rPr>
          <w:noProof/>
          <w:lang w:eastAsia="ko-KR"/>
        </w:rPr>
      </w:pPr>
    </w:p>
    <w:p w:rsidR="00334792" w:rsidRDefault="00334792" w:rsidP="003842A2">
      <w:pPr>
        <w:keepNext/>
        <w:rPr>
          <w:noProof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137795</wp:posOffset>
                </wp:positionV>
                <wp:extent cx="1276350" cy="5619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4792" w:rsidRPr="00334792" w:rsidRDefault="00334792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4. pass2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후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정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상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여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부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213.75pt;margin-top:10.85pt;width:100.5pt;height:44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" fillcolor="white [3201]" stroked="f" strokeweight=".5pt">
                <v:textbox>
                  <w:txbxContent>
                    <w:p w:rsidR="00334792" w:rsidRPr="00334792" w:rsidRDefault="00334792">
                      <w:pP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</w:pP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4. pass2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후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정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상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여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부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13970</wp:posOffset>
                </wp:positionV>
                <wp:extent cx="1123950" cy="4286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4792" w:rsidRPr="00334792" w:rsidRDefault="00334792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2. pass1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후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정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상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여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부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반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77.25pt;margin-top:1.1pt;width:88.5pt;height:33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" fillcolor="white [3201]" stroked="f" strokeweight=".5pt">
                <v:textbox>
                  <w:txbxContent>
                    <w:p w:rsidR="00334792" w:rsidRPr="00334792" w:rsidRDefault="00334792">
                      <w:pP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</w:pP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2. pass1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후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정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상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여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부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반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환</w:t>
                      </w:r>
                    </w:p>
                  </w:txbxContent>
                </v:textbox>
              </v:shape>
            </w:pict>
          </mc:Fallback>
        </mc:AlternateContent>
      </w: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07101" wp14:editId="6CEC2853">
                <wp:simplePos x="0" y="0"/>
                <wp:positionH relativeFrom="margin">
                  <wp:posOffset>161925</wp:posOffset>
                </wp:positionH>
                <wp:positionV relativeFrom="paragraph">
                  <wp:posOffset>12700</wp:posOffset>
                </wp:positionV>
                <wp:extent cx="1504950" cy="68580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2" w:rsidRDefault="00334792" w:rsidP="0033479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ass1</w:t>
                            </w:r>
                            <w:r>
                              <w:rPr>
                                <w:lang w:eastAsia="ko-KR"/>
                              </w:rPr>
                              <w:t>_load()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07101" id="직사각형 4" o:spid="_x0000_s1031" style="position:absolute;margin-left:12.75pt;margin-top:1pt;width:118.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34792" w:rsidRDefault="00334792" w:rsidP="0033479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</w:t>
                      </w:r>
                      <w:r>
                        <w:rPr>
                          <w:rFonts w:hint="eastAsia"/>
                          <w:lang w:eastAsia="ko-KR"/>
                        </w:rPr>
                        <w:t>ass1</w:t>
                      </w:r>
                      <w:r>
                        <w:rPr>
                          <w:lang w:eastAsia="ko-KR"/>
                        </w:rPr>
                        <w:t>_load()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77CEA1" wp14:editId="223ED0B4">
                <wp:simplePos x="0" y="0"/>
                <wp:positionH relativeFrom="column">
                  <wp:posOffset>1733550</wp:posOffset>
                </wp:positionH>
                <wp:positionV relativeFrom="paragraph">
                  <wp:posOffset>71120</wp:posOffset>
                </wp:positionV>
                <wp:extent cx="1133475" cy="5619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4792" w:rsidRPr="00334792" w:rsidRDefault="00334792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3. 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Main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에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에러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없는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인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자파일들에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대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하여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 xml:space="preserve"> pass2 </w:t>
                            </w:r>
                            <w:r w:rsidRPr="00334792">
                              <w:rPr>
                                <w:rFonts w:hint="eastAsia"/>
                                <w:sz w:val="16"/>
                                <w:szCs w:val="16"/>
                                <w:lang w:eastAsia="ko-KR"/>
                              </w:rPr>
                              <w:t>실</w:t>
                            </w:r>
                            <w:r w:rsidRPr="0033479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CEA1" id="Text Box 14" o:spid="_x0000_s1032" type="#_x0000_t202" style="position:absolute;margin-left:136.5pt;margin-top:5.6pt;width:89.25pt;height:4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" fillcolor="white [3201]" stroked="f" strokeweight=".5pt">
                <v:textbox>
                  <w:txbxContent>
                    <w:p w:rsidR="00334792" w:rsidRPr="00334792" w:rsidRDefault="00334792">
                      <w:pP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</w:pP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3. 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Main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에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서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에러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없는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인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자파일들에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대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하여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 xml:space="preserve"> pass2 </w:t>
                      </w:r>
                      <w:r w:rsidRPr="00334792">
                        <w:rPr>
                          <w:rFonts w:hint="eastAsia"/>
                          <w:sz w:val="16"/>
                          <w:szCs w:val="16"/>
                          <w:lang w:eastAsia="ko-KR"/>
                        </w:rPr>
                        <w:t>실</w:t>
                      </w:r>
                      <w:r w:rsidRPr="00334792">
                        <w:rPr>
                          <w:sz w:val="16"/>
                          <w:szCs w:val="16"/>
                          <w:lang w:eastAsia="ko-KR"/>
                        </w:rPr>
                        <w:t>행</w:t>
                      </w:r>
                    </w:p>
                  </w:txbxContent>
                </v:textbox>
              </v:shape>
            </w:pict>
          </mc:Fallback>
        </mc:AlternateContent>
      </w: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72279" wp14:editId="33F2647C">
                <wp:simplePos x="0" y="0"/>
                <wp:positionH relativeFrom="column">
                  <wp:posOffset>2066925</wp:posOffset>
                </wp:positionH>
                <wp:positionV relativeFrom="paragraph">
                  <wp:posOffset>12700</wp:posOffset>
                </wp:positionV>
                <wp:extent cx="1504950" cy="6858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2" w:rsidRDefault="00334792" w:rsidP="0033479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ass2</w:t>
                            </w:r>
                            <w:r>
                              <w:rPr>
                                <w:lang w:eastAsia="ko-KR"/>
                              </w:rPr>
                              <w:t>_load()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72279" id="직사각형 5" o:spid="_x0000_s1033" style="position:absolute;margin-left:162.75pt;margin-top:1pt;width:118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34792" w:rsidRDefault="00334792" w:rsidP="0033479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</w:t>
                      </w:r>
                      <w:r>
                        <w:rPr>
                          <w:rFonts w:hint="eastAsia"/>
                          <w:lang w:eastAsia="ko-KR"/>
                        </w:rPr>
                        <w:t>ass2</w:t>
                      </w:r>
                      <w:r>
                        <w:rPr>
                          <w:lang w:eastAsia="ko-KR"/>
                        </w:rPr>
                        <w:t>_load()</w:t>
                      </w:r>
                    </w:p>
                  </w:txbxContent>
                </v:textbox>
              </v:rect>
            </w:pict>
          </mc:Fallback>
        </mc:AlternateContent>
      </w: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rFonts w:hint="eastAsia"/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Default="00334792" w:rsidP="003842A2">
      <w:pPr>
        <w:keepNext/>
        <w:rPr>
          <w:lang w:eastAsia="ko-KR"/>
        </w:rPr>
      </w:pPr>
    </w:p>
    <w:p w:rsidR="00334792" w:rsidRPr="003842A2" w:rsidRDefault="00334792" w:rsidP="003842A2">
      <w:pPr>
        <w:keepNext/>
        <w:rPr>
          <w:rFonts w:hint="eastAsia"/>
          <w:lang w:eastAsia="ko-KR"/>
        </w:rPr>
      </w:pPr>
    </w:p>
    <w:p w:rsidR="003B47A8" w:rsidRDefault="003B47A8" w:rsidP="00F126AC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34792" w:rsidRPr="00334792" w:rsidRDefault="00334792" w:rsidP="00334792">
      <w:pPr>
        <w:rPr>
          <w:rFonts w:hint="eastAsia"/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Pr="00BB4E19" w:rsidRDefault="00CE7811" w:rsidP="00F7599E">
      <w:pPr>
        <w:pStyle w:val="3"/>
        <w:rPr>
          <w:sz w:val="22"/>
          <w:szCs w:val="22"/>
          <w:lang w:eastAsia="ko-KR"/>
        </w:rPr>
      </w:pPr>
      <w:bookmarkStart w:id="7" w:name="_Toc130041405"/>
      <w:r w:rsidRPr="00BB4E19">
        <w:rPr>
          <w:rFonts w:hint="eastAsia"/>
          <w:sz w:val="22"/>
          <w:szCs w:val="22"/>
          <w:lang w:eastAsia="ko-KR"/>
        </w:rPr>
        <w:t>기능</w:t>
      </w:r>
      <w:bookmarkEnd w:id="7"/>
      <w:r w:rsidR="00F7599E" w:rsidRPr="00BB4E19">
        <w:rPr>
          <w:rFonts w:hint="eastAsia"/>
          <w:sz w:val="22"/>
          <w:szCs w:val="22"/>
          <w:lang w:eastAsia="ko-KR"/>
        </w:rPr>
        <w:t xml:space="preserve"> </w:t>
      </w:r>
    </w:p>
    <w:p w:rsidR="00BB4E19" w:rsidRPr="00BB4E19" w:rsidRDefault="00BB4E19" w:rsidP="00BB4E19">
      <w:pPr>
        <w:rPr>
          <w:rFonts w:hint="eastAsia"/>
          <w:lang w:eastAsia="ko-KR"/>
        </w:rPr>
      </w:pPr>
    </w:p>
    <w:p w:rsidR="00BB4E19" w:rsidRDefault="00BB4E19" w:rsidP="00BB4E1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progaddr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Loader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링킹하여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 w:rsidR="003A69C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 w:rsidR="003A69C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A69C3">
        <w:rPr>
          <w:rFonts w:hint="eastAsia"/>
          <w:lang w:eastAsia="ko-KR"/>
        </w:rPr>
        <w:t>로드를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수행하는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파일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인자들의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경우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해당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파일이</w:t>
      </w:r>
      <w:r w:rsidR="003A69C3">
        <w:rPr>
          <w:rFonts w:hint="eastAsia"/>
          <w:lang w:eastAsia="ko-KR"/>
        </w:rPr>
        <w:t xml:space="preserve"> </w:t>
      </w:r>
      <w:r w:rsidR="003A69C3">
        <w:rPr>
          <w:lang w:eastAsia="ko-KR"/>
        </w:rPr>
        <w:t>obj</w:t>
      </w:r>
      <w:r w:rsidR="003A69C3">
        <w:rPr>
          <w:rFonts w:hint="eastAsia"/>
          <w:lang w:eastAsia="ko-KR"/>
        </w:rPr>
        <w:t>파일인지</w:t>
      </w:r>
      <w:r w:rsidR="003A69C3">
        <w:rPr>
          <w:rFonts w:hint="eastAsia"/>
          <w:lang w:eastAsia="ko-KR"/>
        </w:rPr>
        <w:t>,</w:t>
      </w:r>
      <w:r w:rsidR="003A69C3">
        <w:rPr>
          <w:lang w:eastAsia="ko-KR"/>
        </w:rPr>
        <w:t xml:space="preserve"> </w:t>
      </w:r>
      <w:r w:rsidR="003A69C3">
        <w:rPr>
          <w:rFonts w:hint="eastAsia"/>
          <w:lang w:eastAsia="ko-KR"/>
        </w:rPr>
        <w:t>현재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디렉토리에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존재하는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파일인지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등의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여부를</w:t>
      </w:r>
      <w:r w:rsidR="003A69C3">
        <w:rPr>
          <w:rFonts w:hint="eastAsia"/>
          <w:lang w:eastAsia="ko-KR"/>
        </w:rPr>
        <w:t xml:space="preserve"> </w:t>
      </w:r>
      <w:r w:rsidR="003A69C3">
        <w:rPr>
          <w:lang w:eastAsia="ko-KR"/>
        </w:rPr>
        <w:t>main</w:t>
      </w:r>
      <w:r w:rsidR="003A69C3">
        <w:rPr>
          <w:rFonts w:hint="eastAsia"/>
          <w:lang w:eastAsia="ko-KR"/>
        </w:rPr>
        <w:t>에서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판단하고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그에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따라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적절한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에레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메시지를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출력하거나</w:t>
      </w:r>
      <w:r w:rsidR="003A69C3">
        <w:rPr>
          <w:rFonts w:hint="eastAsia"/>
          <w:lang w:eastAsia="ko-KR"/>
        </w:rPr>
        <w:t xml:space="preserve"> </w:t>
      </w:r>
      <w:r w:rsidR="003A69C3">
        <w:rPr>
          <w:lang w:eastAsia="ko-KR"/>
        </w:rPr>
        <w:t>load pass1,2</w:t>
      </w:r>
      <w:r w:rsidR="003A69C3">
        <w:rPr>
          <w:rFonts w:hint="eastAsia"/>
          <w:lang w:eastAsia="ko-KR"/>
        </w:rPr>
        <w:t>를</w:t>
      </w:r>
      <w:r w:rsidR="003A69C3">
        <w:rPr>
          <w:rFonts w:hint="eastAsia"/>
          <w:lang w:eastAsia="ko-KR"/>
        </w:rPr>
        <w:t xml:space="preserve"> </w:t>
      </w:r>
      <w:r w:rsidR="003A69C3">
        <w:rPr>
          <w:rFonts w:hint="eastAsia"/>
          <w:lang w:eastAsia="ko-KR"/>
        </w:rPr>
        <w:t>실행한다</w:t>
      </w:r>
      <w:r w:rsidR="003A69C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progaddr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Run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 point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disassemble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BB4E19" w:rsidRPr="00BB4E19" w:rsidRDefault="00BB4E19" w:rsidP="00BB4E19">
      <w:pPr>
        <w:rPr>
          <w:rFonts w:hint="eastAsia"/>
          <w:lang w:eastAsia="ko-KR"/>
        </w:rPr>
      </w:pPr>
    </w:p>
    <w:p w:rsidR="00CE7811" w:rsidRPr="00BB4E19" w:rsidRDefault="00CE7811" w:rsidP="00F7599E">
      <w:pPr>
        <w:pStyle w:val="3"/>
        <w:rPr>
          <w:sz w:val="22"/>
          <w:szCs w:val="22"/>
          <w:lang w:eastAsia="ko-KR"/>
        </w:rPr>
      </w:pPr>
      <w:bookmarkStart w:id="8" w:name="_Toc130041406"/>
      <w:r w:rsidRPr="00BB4E19">
        <w:rPr>
          <w:rFonts w:hint="eastAsia"/>
          <w:sz w:val="22"/>
          <w:szCs w:val="22"/>
          <w:lang w:eastAsia="ko-KR"/>
        </w:rPr>
        <w:t>사용</w:t>
      </w:r>
      <w:r w:rsidRPr="00BB4E19">
        <w:rPr>
          <w:rFonts w:hint="eastAsia"/>
          <w:sz w:val="22"/>
          <w:szCs w:val="22"/>
          <w:lang w:eastAsia="ko-KR"/>
        </w:rPr>
        <w:t xml:space="preserve"> </w:t>
      </w:r>
      <w:r w:rsidRPr="00BB4E19">
        <w:rPr>
          <w:rFonts w:hint="eastAsia"/>
          <w:sz w:val="22"/>
          <w:szCs w:val="22"/>
          <w:lang w:eastAsia="ko-KR"/>
        </w:rPr>
        <w:t>변수</w:t>
      </w:r>
      <w:bookmarkEnd w:id="8"/>
    </w:p>
    <w:p w:rsidR="00BB4E19" w:rsidRPr="00BB4E19" w:rsidRDefault="00BB4E19" w:rsidP="00BB4E19">
      <w:pPr>
        <w:rPr>
          <w:rFonts w:hint="eastAsia"/>
          <w:lang w:eastAsia="ko-KR"/>
        </w:rPr>
      </w:pPr>
    </w:p>
    <w:p w:rsidR="00BB4E19" w:rsidRPr="003A69C3" w:rsidRDefault="00BB4E19" w:rsidP="00BB4E19">
      <w:pPr>
        <w:rPr>
          <w:rFonts w:hint="eastAsia"/>
          <w:sz w:val="22"/>
          <w:szCs w:val="22"/>
          <w:lang w:eastAsia="ko-KR"/>
        </w:rPr>
      </w:pPr>
      <w:r w:rsidRPr="003A69C3">
        <w:rPr>
          <w:rFonts w:hint="eastAsia"/>
          <w:sz w:val="22"/>
          <w:szCs w:val="22"/>
          <w:lang w:eastAsia="ko-KR"/>
        </w:rPr>
        <w:t>DIR* dir;//</w:t>
      </w:r>
      <w:r w:rsidRPr="003A69C3">
        <w:rPr>
          <w:rFonts w:hint="eastAsia"/>
          <w:sz w:val="22"/>
          <w:szCs w:val="22"/>
          <w:lang w:eastAsia="ko-KR"/>
        </w:rPr>
        <w:t>디렉토리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struct dirent* ent;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struct stat buf;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home[1024];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i,j;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isRightCommand=1;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fileFlag = 0;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signed long temp;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FILE *fp;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id;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file_Name_temp[MAX];</w:t>
      </w:r>
    </w:p>
    <w:p w:rsidR="00BB4E19" w:rsidRPr="003A69C3" w:rsidRDefault="00BB4E19" w:rsidP="00BB4E19">
      <w:pPr>
        <w:rPr>
          <w:rFonts w:hint="eastAsia"/>
          <w:sz w:val="22"/>
          <w:szCs w:val="22"/>
          <w:lang w:eastAsia="ko-KR"/>
        </w:rPr>
      </w:pPr>
      <w:r w:rsidRPr="003A69C3">
        <w:rPr>
          <w:rFonts w:hint="eastAsia"/>
          <w:sz w:val="22"/>
          <w:szCs w:val="22"/>
          <w:lang w:eastAsia="ko-KR"/>
        </w:rPr>
        <w:t xml:space="preserve">    Node* pnode = NULL;//</w:t>
      </w:r>
      <w:r w:rsidRPr="003A69C3">
        <w:rPr>
          <w:rFonts w:hint="eastAsia"/>
          <w:sz w:val="22"/>
          <w:szCs w:val="22"/>
          <w:lang w:eastAsia="ko-KR"/>
        </w:rPr>
        <w:t>출력때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이용할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포인터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Table* new = NULL;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symbolTab tempTab;</w:t>
      </w:r>
    </w:p>
    <w:p w:rsidR="00BB4E19" w:rsidRPr="003A69C3" w:rsidRDefault="00BB4E19" w:rsidP="00BB4E19">
      <w:pPr>
        <w:rPr>
          <w:rFonts w:hint="eastAsia"/>
          <w:sz w:val="22"/>
          <w:szCs w:val="22"/>
          <w:lang w:eastAsia="ko-KR"/>
        </w:rPr>
      </w:pPr>
      <w:r w:rsidRPr="003A69C3">
        <w:rPr>
          <w:rFonts w:hint="eastAsia"/>
          <w:sz w:val="22"/>
          <w:szCs w:val="22"/>
          <w:lang w:eastAsia="ko-KR"/>
        </w:rPr>
        <w:t xml:space="preserve">    int is_load;//</w:t>
      </w:r>
      <w:r w:rsidRPr="003A69C3">
        <w:rPr>
          <w:rFonts w:hint="eastAsia"/>
          <w:sz w:val="22"/>
          <w:szCs w:val="22"/>
          <w:lang w:eastAsia="ko-KR"/>
        </w:rPr>
        <w:t>로드가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정상적으로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수행되었는지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반환값을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받음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obj1_fileFlag = 1;</w:t>
      </w:r>
    </w:p>
    <w:p w:rsidR="00BB4E19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obj2_fileFlag = 1;</w:t>
      </w:r>
    </w:p>
    <w:p w:rsidR="00BB4E19" w:rsidRPr="003A69C3" w:rsidRDefault="00BB4E19" w:rsidP="00BB4E19">
      <w:pPr>
        <w:rPr>
          <w:rFonts w:hint="eastAsia"/>
          <w:sz w:val="22"/>
          <w:szCs w:val="22"/>
          <w:lang w:eastAsia="ko-KR"/>
        </w:rPr>
      </w:pPr>
      <w:r w:rsidRPr="003A69C3">
        <w:rPr>
          <w:rFonts w:hint="eastAsia"/>
          <w:sz w:val="22"/>
          <w:szCs w:val="22"/>
          <w:lang w:eastAsia="ko-KR"/>
        </w:rPr>
        <w:t xml:space="preserve">    int obj3_fileFlag = 1;//</w:t>
      </w:r>
      <w:r w:rsidRPr="003A69C3">
        <w:rPr>
          <w:rFonts w:hint="eastAsia"/>
          <w:sz w:val="22"/>
          <w:szCs w:val="22"/>
          <w:lang w:eastAsia="ko-KR"/>
        </w:rPr>
        <w:t>해당</w:t>
      </w:r>
      <w:r w:rsidRPr="003A69C3">
        <w:rPr>
          <w:rFonts w:hint="eastAsia"/>
          <w:sz w:val="22"/>
          <w:szCs w:val="22"/>
          <w:lang w:eastAsia="ko-KR"/>
        </w:rPr>
        <w:t>obj</w:t>
      </w:r>
      <w:r w:rsidRPr="003A69C3">
        <w:rPr>
          <w:rFonts w:hint="eastAsia"/>
          <w:sz w:val="22"/>
          <w:szCs w:val="22"/>
          <w:lang w:eastAsia="ko-KR"/>
        </w:rPr>
        <w:t>파일이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디렉토리에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있는지</w:t>
      </w:r>
      <w:r w:rsidRPr="003A69C3">
        <w:rPr>
          <w:rFonts w:hint="eastAsia"/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검사</w:t>
      </w:r>
    </w:p>
    <w:p w:rsidR="00F7599E" w:rsidRPr="003A69C3" w:rsidRDefault="00BB4E19" w:rsidP="00BB4E19">
      <w:pPr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total_len;</w:t>
      </w:r>
    </w:p>
    <w:p w:rsidR="00BB4E19" w:rsidRPr="00BB4E19" w:rsidRDefault="00BB4E19" w:rsidP="00BB4E19">
      <w:pPr>
        <w:rPr>
          <w:sz w:val="24"/>
          <w:szCs w:val="24"/>
          <w:lang w:eastAsia="ko-KR"/>
        </w:rPr>
      </w:pPr>
    </w:p>
    <w:p w:rsidR="00CE7811" w:rsidRPr="00D6407C" w:rsidRDefault="00CE7811" w:rsidP="00BB4E19">
      <w:pPr>
        <w:pStyle w:val="2"/>
        <w:rPr>
          <w:bCs/>
          <w:sz w:val="24"/>
          <w:lang w:eastAsia="ko-KR"/>
        </w:rPr>
      </w:pPr>
      <w:bookmarkStart w:id="9" w:name="_Toc130041407"/>
      <w:r w:rsidRPr="00BB4E19">
        <w:rPr>
          <w:rFonts w:hint="eastAsia"/>
          <w:bCs/>
          <w:sz w:val="24"/>
          <w:szCs w:val="24"/>
          <w:lang w:eastAsia="ko-KR"/>
        </w:rPr>
        <w:t>모듈</w:t>
      </w:r>
      <w:r w:rsidRPr="00BB4E19">
        <w:rPr>
          <w:rFonts w:hint="eastAsia"/>
          <w:bCs/>
          <w:sz w:val="24"/>
          <w:szCs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>:</w:t>
      </w:r>
      <w:bookmarkEnd w:id="9"/>
      <w:r w:rsidR="00BB4E19">
        <w:rPr>
          <w:rFonts w:hint="eastAsia"/>
          <w:bCs/>
          <w:sz w:val="24"/>
          <w:lang w:eastAsia="ko-KR"/>
        </w:rPr>
        <w:t xml:space="preserve"> </w:t>
      </w:r>
      <w:r w:rsidR="00BB4E19" w:rsidRPr="00BB4E19">
        <w:rPr>
          <w:bCs/>
          <w:sz w:val="24"/>
          <w:lang w:eastAsia="ko-KR"/>
        </w:rPr>
        <w:t>int pass1_load(char* obf)</w:t>
      </w: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3A69C3" w:rsidRPr="003A69C3" w:rsidRDefault="003A69C3" w:rsidP="003A69C3">
      <w:pPr>
        <w:rPr>
          <w:rFonts w:hint="eastAsia"/>
          <w:lang w:eastAsia="ko-KR"/>
        </w:rPr>
      </w:pPr>
    </w:p>
    <w:p w:rsidR="00BB4E19" w:rsidRPr="003A69C3" w:rsidRDefault="003A69C3" w:rsidP="00BB4E19">
      <w:pPr>
        <w:rPr>
          <w:rFonts w:ascii="바탕" w:hAnsi="바탕"/>
          <w:lang w:eastAsia="ko-KR"/>
        </w:rPr>
      </w:pPr>
      <w:r w:rsidRPr="003A69C3">
        <w:rPr>
          <w:rFonts w:ascii="바탕" w:hAnsi="바탕" w:hint="eastAsia"/>
          <w:lang w:eastAsia="ko-KR"/>
        </w:rPr>
        <w:t xml:space="preserve">오브젝트 파일을 전달받아 파일을 읽으면서 레코드가 </w:t>
      </w:r>
      <w:r w:rsidRPr="003A69C3">
        <w:rPr>
          <w:rFonts w:ascii="바탕" w:hAnsi="바탕"/>
          <w:lang w:eastAsia="ko-KR"/>
        </w:rPr>
        <w:t>H</w:t>
      </w:r>
      <w:r w:rsidRPr="003A69C3">
        <w:rPr>
          <w:rFonts w:ascii="바탕" w:hAnsi="바탕" w:hint="eastAsia"/>
          <w:lang w:eastAsia="ko-KR"/>
        </w:rPr>
        <w:t xml:space="preserve">와 </w:t>
      </w:r>
      <w:r w:rsidRPr="003A69C3">
        <w:rPr>
          <w:rFonts w:ascii="바탕" w:hAnsi="바탕"/>
          <w:lang w:eastAsia="ko-KR"/>
        </w:rPr>
        <w:t>D</w:t>
      </w:r>
      <w:r w:rsidRPr="003A69C3">
        <w:rPr>
          <w:rFonts w:ascii="바탕" w:hAnsi="바탕" w:hint="eastAsia"/>
          <w:lang w:eastAsia="ko-KR"/>
        </w:rPr>
        <w:t xml:space="preserve">일 경우 이름과 해당 주소를 저장하여 </w:t>
      </w:r>
      <w:r w:rsidRPr="003A69C3">
        <w:rPr>
          <w:rFonts w:ascii="바탕" w:hAnsi="바탕"/>
          <w:lang w:eastAsia="ko-KR"/>
        </w:rPr>
        <w:t>estab</w:t>
      </w:r>
      <w:r w:rsidRPr="003A69C3">
        <w:rPr>
          <w:rFonts w:ascii="바탕" w:hAnsi="바탕" w:hint="eastAsia"/>
          <w:lang w:eastAsia="ko-KR"/>
        </w:rPr>
        <w:t>을 만든다.</w:t>
      </w:r>
      <w:r w:rsidRPr="003A69C3">
        <w:rPr>
          <w:rFonts w:ascii="바탕" w:hAnsi="바탕"/>
          <w:lang w:eastAsia="ko-KR"/>
        </w:rPr>
        <w:t xml:space="preserve"> </w:t>
      </w:r>
      <w:r w:rsidRPr="003A69C3">
        <w:rPr>
          <w:rFonts w:ascii="바탕" w:hAnsi="바탕" w:hint="eastAsia"/>
          <w:lang w:eastAsia="ko-KR"/>
        </w:rPr>
        <w:t xml:space="preserve">다음 파일의 주소는 현재 파일 다음이므로 그에 맞게 </w:t>
      </w:r>
      <w:r w:rsidRPr="003A69C3">
        <w:rPr>
          <w:rFonts w:ascii="바탕" w:hAnsi="바탕"/>
          <w:lang w:eastAsia="ko-KR"/>
        </w:rPr>
        <w:t>progaddr</w:t>
      </w:r>
      <w:r w:rsidRPr="003A69C3">
        <w:rPr>
          <w:rFonts w:ascii="바탕" w:hAnsi="바탕" w:hint="eastAsia"/>
          <w:lang w:eastAsia="ko-KR"/>
        </w:rPr>
        <w:t xml:space="preserve">을 조정해주고 현재 파일의 </w:t>
      </w:r>
      <w:r w:rsidRPr="003A69C3">
        <w:rPr>
          <w:rFonts w:ascii="바탕" w:hAnsi="바탕"/>
          <w:lang w:eastAsia="ko-KR"/>
        </w:rPr>
        <w:t>progaddr</w:t>
      </w:r>
      <w:r w:rsidRPr="003A69C3">
        <w:rPr>
          <w:rFonts w:ascii="바탕" w:hAnsi="바탕" w:hint="eastAsia"/>
          <w:lang w:eastAsia="ko-KR"/>
        </w:rPr>
        <w:t xml:space="preserve">은 </w:t>
      </w:r>
      <w:r w:rsidRPr="003A69C3">
        <w:rPr>
          <w:rFonts w:ascii="바탕" w:hAnsi="바탕"/>
          <w:lang w:eastAsia="ko-KR"/>
        </w:rPr>
        <w:t>csaddr</w:t>
      </w:r>
      <w:r w:rsidRPr="003A69C3">
        <w:rPr>
          <w:rFonts w:ascii="바탕" w:hAnsi="바탕" w:hint="eastAsia"/>
          <w:lang w:eastAsia="ko-KR"/>
        </w:rPr>
        <w:t>에 별도로 저장한다.</w:t>
      </w:r>
      <w:r w:rsidRPr="003A69C3">
        <w:rPr>
          <w:rFonts w:ascii="바탕" w:hAnsi="바탕"/>
          <w:lang w:eastAsia="ko-KR"/>
        </w:rPr>
        <w:t xml:space="preserve"> Estab</w:t>
      </w:r>
      <w:r w:rsidRPr="003A69C3">
        <w:rPr>
          <w:rFonts w:ascii="바탕" w:hAnsi="바탕" w:hint="eastAsia"/>
          <w:lang w:eastAsia="ko-KR"/>
        </w:rPr>
        <w:t>에 이미 있는 경우 에러 메시지를 출력한다.</w:t>
      </w:r>
    </w:p>
    <w:p w:rsidR="003A69C3" w:rsidRPr="00BB4E19" w:rsidRDefault="003A69C3" w:rsidP="00BB4E19">
      <w:pPr>
        <w:rPr>
          <w:rFonts w:hint="eastAsia"/>
          <w:lang w:eastAsia="ko-KR"/>
        </w:rPr>
      </w:pP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3A69C3" w:rsidRPr="003A69C3" w:rsidRDefault="003A69C3" w:rsidP="003A69C3">
      <w:pPr>
        <w:rPr>
          <w:rFonts w:hint="eastAsia"/>
          <w:sz w:val="22"/>
          <w:szCs w:val="22"/>
          <w:lang w:eastAsia="ko-KR"/>
        </w:rPr>
      </w:pP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lastRenderedPageBreak/>
        <w:t>FILE *fp;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pass1_return = 1;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record;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Name[MAX];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text[MAX];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addr;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len;</w:t>
      </w:r>
    </w:p>
    <w:p w:rsidR="00CE7811" w:rsidRDefault="003A69C3" w:rsidP="003A69C3">
      <w:pPr>
        <w:ind w:left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i;</w:t>
      </w:r>
    </w:p>
    <w:p w:rsidR="003A69C3" w:rsidRPr="003A69C3" w:rsidRDefault="003A69C3" w:rsidP="003A69C3">
      <w:pPr>
        <w:ind w:left="720"/>
        <w:rPr>
          <w:sz w:val="22"/>
          <w:szCs w:val="22"/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2"/>
      <w:r w:rsidR="003A69C3" w:rsidRPr="003A69C3">
        <w:rPr>
          <w:bCs/>
          <w:sz w:val="24"/>
          <w:lang w:eastAsia="ko-KR"/>
        </w:rPr>
        <w:t>int pass2_load(char* obf)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3A69C3" w:rsidRDefault="003A69C3" w:rsidP="003A69C3">
      <w:pPr>
        <w:rPr>
          <w:lang w:eastAsia="ko-KR"/>
        </w:rPr>
      </w:pPr>
    </w:p>
    <w:p w:rsidR="003A69C3" w:rsidRPr="003A69C3" w:rsidRDefault="003A69C3" w:rsidP="003A69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레코드와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execaddr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564BC4" w:rsidP="00BB4E04">
      <w:pPr>
        <w:ind w:firstLine="720"/>
        <w:rPr>
          <w:rFonts w:hint="eastAsia"/>
          <w:lang w:eastAsia="ko-KR"/>
        </w:rPr>
      </w:pP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>int pass2_return = 1;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FILE* fp;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i,j,k,temp_i;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find_flag;//estab</w:t>
      </w:r>
      <w:r w:rsidRPr="003A69C3">
        <w:rPr>
          <w:rFonts w:hint="eastAsia"/>
          <w:sz w:val="22"/>
          <w:szCs w:val="22"/>
          <w:lang w:eastAsia="ko-KR"/>
        </w:rPr>
        <w:t>에서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찾았는지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여부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half_flag;//</w:t>
      </w:r>
      <w:r w:rsidRPr="003A69C3">
        <w:rPr>
          <w:rFonts w:hint="eastAsia"/>
          <w:sz w:val="22"/>
          <w:szCs w:val="22"/>
          <w:lang w:eastAsia="ko-KR"/>
        </w:rPr>
        <w:t>반비트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사용하는지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여부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int find_ref = 0;//</w:t>
      </w:r>
      <w:r w:rsidRPr="003A69C3">
        <w:rPr>
          <w:rFonts w:hint="eastAsia"/>
          <w:sz w:val="22"/>
          <w:szCs w:val="22"/>
          <w:lang w:eastAsia="ko-KR"/>
        </w:rPr>
        <w:t>외부참조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찾았는지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여부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M_ch;//modify</w:t>
      </w:r>
      <w:r w:rsidRPr="003A69C3">
        <w:rPr>
          <w:rFonts w:hint="eastAsia"/>
          <w:sz w:val="22"/>
          <w:szCs w:val="22"/>
          <w:lang w:eastAsia="ko-KR"/>
        </w:rPr>
        <w:t>할때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더할지</w:t>
      </w:r>
      <w:r w:rsidRPr="003A69C3">
        <w:rPr>
          <w:sz w:val="22"/>
          <w:szCs w:val="22"/>
          <w:lang w:eastAsia="ko-KR"/>
        </w:rPr>
        <w:t xml:space="preserve">  </w:t>
      </w:r>
      <w:r w:rsidRPr="003A69C3">
        <w:rPr>
          <w:rFonts w:hint="eastAsia"/>
          <w:sz w:val="22"/>
          <w:szCs w:val="22"/>
          <w:lang w:eastAsia="ko-KR"/>
        </w:rPr>
        <w:t>뺄지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저장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tmp_ch;//half bit </w:t>
      </w:r>
      <w:r w:rsidRPr="003A69C3">
        <w:rPr>
          <w:rFonts w:hint="eastAsia"/>
          <w:sz w:val="22"/>
          <w:szCs w:val="22"/>
          <w:lang w:eastAsia="ko-KR"/>
        </w:rPr>
        <w:t>가져올때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버리는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앞비트</w:t>
      </w:r>
      <w:r w:rsidRPr="003A69C3">
        <w:rPr>
          <w:sz w:val="22"/>
          <w:szCs w:val="22"/>
          <w:lang w:eastAsia="ko-KR"/>
        </w:rPr>
        <w:t xml:space="preserve"> </w:t>
      </w:r>
      <w:r w:rsidRPr="003A69C3">
        <w:rPr>
          <w:rFonts w:hint="eastAsia"/>
          <w:sz w:val="22"/>
          <w:szCs w:val="22"/>
          <w:lang w:eastAsia="ko-KR"/>
        </w:rPr>
        <w:t>저장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T_len, M_len;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T_addr, M_addr, fin_addr;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record;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exname[MAX];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T_text[MAX], M_text[MAX], mod_addr[MAX];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prog_name[MAX];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text[MAX];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prog_start, prog_len;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temp_addr;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mod_addr_hex, s_len;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char put[3];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  <w:r w:rsidRPr="003A69C3">
        <w:rPr>
          <w:sz w:val="22"/>
          <w:szCs w:val="22"/>
          <w:lang w:eastAsia="ko-KR"/>
        </w:rPr>
        <w:t xml:space="preserve">    unsigned int put_num[MAX],store_addr[MAX];</w:t>
      </w:r>
    </w:p>
    <w:p w:rsidR="003A69C3" w:rsidRPr="003A69C3" w:rsidRDefault="003A69C3" w:rsidP="003A69C3">
      <w:pPr>
        <w:ind w:firstLine="720"/>
        <w:rPr>
          <w:sz w:val="22"/>
          <w:szCs w:val="22"/>
          <w:lang w:eastAsia="ko-KR"/>
        </w:rPr>
      </w:pPr>
    </w:p>
    <w:p w:rsidR="003A69C3" w:rsidRDefault="00CE7811" w:rsidP="003A69C3">
      <w:pPr>
        <w:pStyle w:val="1"/>
        <w:rPr>
          <w:rFonts w:hint="eastAsia"/>
          <w:bCs/>
          <w:sz w:val="28"/>
          <w:lang w:eastAsia="ko-KR"/>
        </w:rPr>
      </w:pPr>
      <w:bookmarkStart w:id="15" w:name="_Toc130041419"/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5"/>
    </w:p>
    <w:p w:rsidR="003A69C3" w:rsidRDefault="003A69C3" w:rsidP="003A69C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)</w:t>
      </w:r>
    </w:p>
    <w:p w:rsidR="003A69C3" w:rsidRPr="003A69C3" w:rsidRDefault="003A69C3" w:rsidP="003A69C3">
      <w:pPr>
        <w:rPr>
          <w:rFonts w:hint="eastAsia"/>
          <w:lang w:eastAsia="ko-KR"/>
        </w:rPr>
      </w:pP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typedef struct ESTAB{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char csname[MAX];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lastRenderedPageBreak/>
        <w:t xml:space="preserve">    char symname[MAX];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unsigned int addr;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unsigned int len;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}ESTAB;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ESTAB estab[MAX];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 w:hint="eastAsia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int estab_i;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typedef struct EXTREF{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char exname[MAX];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unsigned int refnum;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}EXTREF;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EXTREF extref[MAX];</w:t>
      </w:r>
    </w:p>
    <w:p w:rsidR="003A69C3" w:rsidRPr="00B143EB" w:rsidRDefault="003A69C3" w:rsidP="003A69C3">
      <w:pPr>
        <w:rPr>
          <w:rFonts w:eastAsia="돋움체" w:hint="eastAsia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int extref_i;</w:t>
      </w:r>
    </w:p>
    <w:p w:rsidR="003A69C3" w:rsidRPr="00B143EB" w:rsidRDefault="003A69C3" w:rsidP="003A69C3">
      <w:pPr>
        <w:rPr>
          <w:rFonts w:eastAsia="돋움체"/>
          <w:sz w:val="22"/>
          <w:szCs w:val="22"/>
          <w:lang w:eastAsia="ko-KR"/>
        </w:rPr>
      </w:pP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progaddr = 0;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csaddr;</w:t>
      </w:r>
    </w:p>
    <w:p w:rsidR="003A69C3" w:rsidRPr="00B143EB" w:rsidRDefault="003A69C3" w:rsidP="003A69C3">
      <w:pPr>
        <w:autoSpaceDE w:val="0"/>
        <w:autoSpaceDN w:val="0"/>
        <w:adjustRightInd w:val="0"/>
        <w:spacing w:line="240" w:lineRule="auto"/>
        <w:rPr>
          <w:rFonts w:eastAsia="돋움체" w:hint="eastAsia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execaddr;</w:t>
      </w:r>
    </w:p>
    <w:p w:rsidR="003A69C3" w:rsidRPr="003A69C3" w:rsidRDefault="003A69C3" w:rsidP="003A69C3">
      <w:pPr>
        <w:rPr>
          <w:rFonts w:hint="eastAsia"/>
          <w:lang w:eastAsia="ko-KR"/>
        </w:rPr>
      </w:pPr>
    </w:p>
    <w:p w:rsidR="003C0BF8" w:rsidRDefault="003C0BF8" w:rsidP="00B143EB">
      <w:pPr>
        <w:pStyle w:val="2"/>
        <w:rPr>
          <w:bCs/>
          <w:sz w:val="24"/>
          <w:lang w:eastAsia="ko-KR"/>
        </w:rPr>
      </w:pPr>
    </w:p>
    <w:p w:rsidR="00B143EB" w:rsidRPr="00B143EB" w:rsidRDefault="00B143EB" w:rsidP="00B143EB">
      <w:pPr>
        <w:rPr>
          <w:rFonts w:hint="eastAsia"/>
          <w:lang w:eastAsia="ko-KR"/>
        </w:rPr>
      </w:pP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progaddr = 0;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csaddr;</w:t>
      </w:r>
    </w:p>
    <w:p w:rsidR="003C0BF8" w:rsidRDefault="00B143EB" w:rsidP="00B143EB">
      <w:pPr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unsigned int execaddr;</w:t>
      </w:r>
    </w:p>
    <w:p w:rsidR="00B143EB" w:rsidRDefault="00B143EB" w:rsidP="00B143EB">
      <w:pPr>
        <w:rPr>
          <w:rFonts w:eastAsia="돋움체"/>
          <w:sz w:val="22"/>
          <w:szCs w:val="22"/>
          <w:lang w:eastAsia="ko-KR"/>
        </w:rPr>
      </w:pPr>
    </w:p>
    <w:p w:rsidR="00B143EB" w:rsidRDefault="00B143EB" w:rsidP="00B143EB">
      <w:pPr>
        <w:rPr>
          <w:rFonts w:eastAsia="돋움체"/>
          <w:sz w:val="22"/>
          <w:szCs w:val="22"/>
          <w:lang w:eastAsia="ko-KR"/>
        </w:rPr>
      </w:pPr>
      <w:r>
        <w:rPr>
          <w:rFonts w:eastAsia="돋움체"/>
          <w:sz w:val="22"/>
          <w:szCs w:val="22"/>
          <w:lang w:eastAsia="ko-KR"/>
        </w:rPr>
        <w:t xml:space="preserve">: </w:t>
      </w:r>
      <w:r>
        <w:rPr>
          <w:rFonts w:eastAsia="돋움체" w:hint="eastAsia"/>
          <w:sz w:val="22"/>
          <w:szCs w:val="22"/>
          <w:lang w:eastAsia="ko-KR"/>
        </w:rPr>
        <w:t>프로젝트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/>
          <w:sz w:val="22"/>
          <w:szCs w:val="22"/>
          <w:lang w:eastAsia="ko-KR"/>
        </w:rPr>
        <w:t>3</w:t>
      </w:r>
      <w:r>
        <w:rPr>
          <w:rFonts w:eastAsia="돋움체" w:hint="eastAsia"/>
          <w:sz w:val="22"/>
          <w:szCs w:val="22"/>
          <w:lang w:eastAsia="ko-KR"/>
        </w:rPr>
        <w:t>에서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필요한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주소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요소들을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전역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변수로</w:t>
      </w:r>
      <w:r>
        <w:rPr>
          <w:rFonts w:eastAsia="돋움체" w:hint="eastAsia"/>
          <w:sz w:val="22"/>
          <w:szCs w:val="22"/>
          <w:lang w:eastAsia="ko-KR"/>
        </w:rPr>
        <w:t xml:space="preserve"> </w:t>
      </w:r>
      <w:r>
        <w:rPr>
          <w:rFonts w:eastAsia="돋움체" w:hint="eastAsia"/>
          <w:sz w:val="22"/>
          <w:szCs w:val="22"/>
          <w:lang w:eastAsia="ko-KR"/>
        </w:rPr>
        <w:t>선언</w:t>
      </w:r>
    </w:p>
    <w:p w:rsidR="00B143EB" w:rsidRDefault="00B143EB" w:rsidP="00B143EB">
      <w:pPr>
        <w:rPr>
          <w:rFonts w:hint="eastAsia"/>
          <w:lang w:eastAsia="ko-KR"/>
        </w:rPr>
      </w:pPr>
    </w:p>
    <w:p w:rsidR="003C0BF8" w:rsidRDefault="003C0BF8" w:rsidP="00B143EB">
      <w:pPr>
        <w:pStyle w:val="2"/>
        <w:rPr>
          <w:bCs/>
          <w:sz w:val="24"/>
          <w:lang w:eastAsia="ko-KR"/>
        </w:rPr>
      </w:pPr>
    </w:p>
    <w:p w:rsidR="00B143EB" w:rsidRPr="00B143EB" w:rsidRDefault="00B143EB" w:rsidP="00B143EB">
      <w:pPr>
        <w:rPr>
          <w:rFonts w:hint="eastAsia"/>
          <w:lang w:eastAsia="ko-KR"/>
        </w:rPr>
      </w:pP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typedef struct ESTAB{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char csname[MAX];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char symname[MAX];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unsigned int addr;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unsigned int len;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}ESTAB;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ESTAB estab[MAX];</w:t>
      </w:r>
    </w:p>
    <w:p w:rsid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int estab_i</w:t>
      </w:r>
      <w:r>
        <w:rPr>
          <w:rFonts w:eastAsia="돋움체"/>
          <w:sz w:val="22"/>
          <w:szCs w:val="22"/>
          <w:lang w:eastAsia="ko-KR"/>
        </w:rPr>
        <w:t>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B143EB" w:rsidRPr="00B143EB" w:rsidRDefault="00B143EB" w:rsidP="00B143E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loa</w:t>
      </w:r>
      <w:r>
        <w:rPr>
          <w:rFonts w:hint="eastAsia"/>
          <w:lang w:eastAsia="ko-KR"/>
        </w:rPr>
        <w:t xml:space="preserve">d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:rsidR="00564BC4" w:rsidRPr="00B143EB" w:rsidRDefault="00564BC4" w:rsidP="00564BC4">
      <w:pPr>
        <w:rPr>
          <w:lang w:eastAsia="ko-KR"/>
        </w:rPr>
      </w:pPr>
    </w:p>
    <w:p w:rsidR="006F2618" w:rsidRDefault="006F2618" w:rsidP="00B143EB">
      <w:pPr>
        <w:pStyle w:val="2"/>
        <w:rPr>
          <w:rFonts w:hint="eastAsia"/>
          <w:bCs/>
          <w:sz w:val="24"/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typedef struct EXTREF{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 xml:space="preserve">    char exname[MAX];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lastRenderedPageBreak/>
        <w:t xml:space="preserve">    unsigned int refnum;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}EXTREF;</w:t>
      </w: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</w:p>
    <w:p w:rsidR="00B143EB" w:rsidRPr="00B143EB" w:rsidRDefault="00B143EB" w:rsidP="00B143EB">
      <w:pPr>
        <w:autoSpaceDE w:val="0"/>
        <w:autoSpaceDN w:val="0"/>
        <w:adjustRightInd w:val="0"/>
        <w:spacing w:line="240" w:lineRule="auto"/>
        <w:rPr>
          <w:rFonts w:eastAsia="돋움체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EXTREF extref[MAX];</w:t>
      </w:r>
    </w:p>
    <w:p w:rsidR="00B143EB" w:rsidRPr="00B143EB" w:rsidRDefault="00B143EB" w:rsidP="00B143EB">
      <w:pPr>
        <w:rPr>
          <w:rFonts w:eastAsia="돋움체" w:hint="eastAsia"/>
          <w:sz w:val="22"/>
          <w:szCs w:val="22"/>
          <w:lang w:eastAsia="ko-KR"/>
        </w:rPr>
      </w:pPr>
      <w:r w:rsidRPr="00B143EB">
        <w:rPr>
          <w:rFonts w:eastAsia="돋움체"/>
          <w:sz w:val="22"/>
          <w:szCs w:val="22"/>
          <w:lang w:eastAsia="ko-KR"/>
        </w:rPr>
        <w:t>int extref_i;</w:t>
      </w: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  <w:r>
        <w:rPr>
          <w:rFonts w:hint="eastAsia"/>
          <w:lang w:eastAsia="ko-KR"/>
        </w:rPr>
        <w:t>: load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pass2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M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reference </w:t>
      </w:r>
      <w:r>
        <w:rPr>
          <w:rFonts w:hint="eastAsia"/>
          <w:lang w:eastAsia="ko-KR"/>
        </w:rPr>
        <w:t>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:rsidR="00B143EB" w:rsidRPr="00B143EB" w:rsidRDefault="00B143EB" w:rsidP="00B143EB">
      <w:pPr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E21195" w:rsidRDefault="00B143EB" w:rsidP="006070F7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)</w:t>
      </w:r>
    </w:p>
    <w:p w:rsidR="00B143EB" w:rsidRDefault="00B143EB" w:rsidP="006070F7">
      <w:pPr>
        <w:rPr>
          <w:lang w:eastAsia="ko-KR"/>
        </w:rPr>
      </w:pPr>
    </w:p>
    <w:p w:rsidR="00B143EB" w:rsidRDefault="00B143EB" w:rsidP="006070F7">
      <w:pPr>
        <w:rPr>
          <w:lang w:eastAsia="ko-KR"/>
        </w:rPr>
      </w:pPr>
      <w:r>
        <w:rPr>
          <w:lang w:eastAsia="ko-KR"/>
        </w:rPr>
        <w:t>/*main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if(strstr(command,"loader"))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if((strlen(obf1) != 0 &amp;&amp; !strstr(obf1,".obj")) || (strlen(obf2) != 0 &amp;&amp; !strstr(obf2,".obj")) || (strlen(obf3) != 0 &amp;&amp; !strstr(obf3,".obj")))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printf("error! : </w:t>
      </w:r>
      <w:r w:rsidRPr="00B143EB">
        <w:rPr>
          <w:rFonts w:hint="eastAsia"/>
          <w:lang w:eastAsia="ko-KR"/>
        </w:rPr>
        <w:t>입력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object </w:t>
      </w:r>
      <w:r w:rsidRPr="00B143EB">
        <w:rPr>
          <w:rFonts w:hint="eastAsia"/>
          <w:lang w:eastAsia="ko-KR"/>
        </w:rPr>
        <w:t>프로그램이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아닙니다</w:t>
      </w:r>
      <w:r w:rsidRPr="00B143EB">
        <w:rPr>
          <w:lang w:eastAsia="ko-KR"/>
        </w:rPr>
        <w:t>.\n");//</w:t>
      </w:r>
      <w:r w:rsidRPr="00B143EB">
        <w:rPr>
          <w:rFonts w:hint="eastAsia"/>
          <w:lang w:eastAsia="ko-KR"/>
        </w:rPr>
        <w:t>입력한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파일중에</w:t>
      </w:r>
      <w:r w:rsidRPr="00B143EB">
        <w:rPr>
          <w:lang w:eastAsia="ko-KR"/>
        </w:rPr>
        <w:t xml:space="preserve"> .obj</w:t>
      </w:r>
      <w:r w:rsidRPr="00B143EB">
        <w:rPr>
          <w:rFonts w:hint="eastAsia"/>
          <w:lang w:eastAsia="ko-KR"/>
        </w:rPr>
        <w:t>확장자가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로드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수행</w:t>
      </w:r>
      <w:r w:rsidRPr="00B143EB">
        <w:rPr>
          <w:lang w:eastAsia="ko-KR"/>
        </w:rPr>
        <w:t>X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estab_i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total_len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i&lt;MAX;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strcpy(estab[i].csname,"\0");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strcpy(estab[i].symname,"\0");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estab[i].addr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estab[i].len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}//load </w:t>
      </w:r>
      <w:r w:rsidRPr="00B143EB">
        <w:rPr>
          <w:rFonts w:hint="eastAsia"/>
          <w:lang w:eastAsia="ko-KR"/>
        </w:rPr>
        <w:t>할때마다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초기화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if(strlen(obf1)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obj1_fileFlag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dir = opendir("./");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if(dir != NULL)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while((ent = readdir(dir)) != NULL)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if(!strcmp(ent-&gt;d_name,obf1))//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있으면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obj1_fileFlag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}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if(obj1_fileFlag ==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printf("error! : </w:t>
      </w:r>
      <w:r w:rsidRPr="00B143EB">
        <w:rPr>
          <w:rFonts w:hint="eastAsia"/>
          <w:lang w:eastAsia="ko-KR"/>
        </w:rPr>
        <w:t>현재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해당</w:t>
      </w:r>
      <w:r w:rsidRPr="00B143EB">
        <w:rPr>
          <w:lang w:eastAsia="ko-KR"/>
        </w:rPr>
        <w:t xml:space="preserve"> object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//  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 if(obj1_fileFlag ==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is_load = pass1_load(obf1);//</w:t>
      </w:r>
      <w:r w:rsidRPr="00B143EB">
        <w:rPr>
          <w:rFonts w:hint="eastAsia"/>
          <w:lang w:eastAsia="ko-KR"/>
        </w:rPr>
        <w:t>정상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파일의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 pass1 </w:t>
      </w:r>
      <w:r w:rsidRPr="00B143EB">
        <w:rPr>
          <w:rFonts w:hint="eastAsia"/>
          <w:lang w:eastAsia="ko-KR"/>
        </w:rPr>
        <w:t>수행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closedir(dir);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perror("");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if(obj1_fileFlag!=0 &amp;&amp; strlen(obf2)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obj2_fileFlag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dir = opendir("./");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if(dir != NULL &amp;&amp; (strstr(obf2,".obj")))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while((ent = readdir(dir)) != NULL)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if(!strcmp(ent-&gt;d_name,obf2))//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있으면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obj2_fileFlag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}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if(obj2_fileFlag ==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printf("error! : </w:t>
      </w:r>
      <w:r w:rsidRPr="00B143EB">
        <w:rPr>
          <w:rFonts w:hint="eastAsia"/>
          <w:lang w:eastAsia="ko-KR"/>
        </w:rPr>
        <w:t>현재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해당</w:t>
      </w:r>
      <w:r w:rsidRPr="00B143EB">
        <w:rPr>
          <w:lang w:eastAsia="ko-KR"/>
        </w:rPr>
        <w:t xml:space="preserve"> object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// 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 if(obj2_fileFlag ==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is_load = pass1_load(obf2);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closedir(dir);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perror("");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if(obj1_fileFlag!=0 &amp;&amp; obj2_fileFlag!=0 &amp;&amp; strlen(obf3)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obj3_fileFlag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dir = opendir("./");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  <w:t xml:space="preserve">    if(dir != NULL &amp;&amp; (strstr(obf1,".obj")))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while((ent = readdir(dir)) != NULL)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if(!strcmp(ent-&gt;d_name,obf3))//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있으면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obj3_fileFlag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}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if(obj3_fileFlag ==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printf("error! : </w:t>
      </w:r>
      <w:r w:rsidRPr="00B143EB">
        <w:rPr>
          <w:rFonts w:hint="eastAsia"/>
          <w:lang w:eastAsia="ko-KR"/>
        </w:rPr>
        <w:t>현재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해당</w:t>
      </w:r>
      <w:r w:rsidRPr="00B143EB">
        <w:rPr>
          <w:lang w:eastAsia="ko-KR"/>
        </w:rPr>
        <w:t xml:space="preserve"> object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//  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 if(obj3_fileFlag ==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is_load = pass1_load(obf3);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closedir(dir);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perror("");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return EXIT_FAILURE;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}//</w:t>
      </w:r>
      <w:r w:rsidRPr="00B143EB">
        <w:rPr>
          <w:rFonts w:hint="eastAsia"/>
          <w:lang w:eastAsia="ko-KR"/>
        </w:rPr>
        <w:t>해당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빈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아니며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있으면</w:t>
      </w:r>
      <w:r w:rsidRPr="00B143EB">
        <w:rPr>
          <w:lang w:eastAsia="ko-KR"/>
        </w:rPr>
        <w:t xml:space="preserve"> load </w:t>
      </w:r>
      <w:r w:rsidRPr="00B143EB">
        <w:rPr>
          <w:rFonts w:hint="eastAsia"/>
          <w:lang w:eastAsia="ko-KR"/>
        </w:rPr>
        <w:t>수행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if(is_load !=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printf("error! : load</w:t>
      </w:r>
      <w:r w:rsidRPr="00B143EB">
        <w:rPr>
          <w:rFonts w:hint="eastAsia"/>
          <w:lang w:eastAsia="ko-KR"/>
        </w:rPr>
        <w:t>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정상적으로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수행되지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않았습니다</w:t>
      </w:r>
      <w:r w:rsidRPr="00B143EB">
        <w:rPr>
          <w:lang w:eastAsia="ko-KR"/>
        </w:rPr>
        <w:t xml:space="preserve">.\n");//loader </w:t>
      </w:r>
      <w:r w:rsidRPr="00B143EB">
        <w:rPr>
          <w:rFonts w:hint="eastAsia"/>
          <w:lang w:eastAsia="ko-KR"/>
        </w:rPr>
        <w:t>수행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중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에러나면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예외처리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else if(obj1_fileFlag != 0 &amp;&amp; obj2_fileFlag != 0 &amp;&amp; obj3_fileFlag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{//</w:t>
      </w:r>
      <w:r w:rsidRPr="00B143EB">
        <w:rPr>
          <w:rFonts w:hint="eastAsia"/>
          <w:lang w:eastAsia="ko-KR"/>
        </w:rPr>
        <w:t>로드가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정상적으로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수행되었고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디렉토리에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존재하며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정상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, </w:t>
      </w:r>
      <w:r w:rsidRPr="00B143EB">
        <w:rPr>
          <w:rFonts w:hint="eastAsia"/>
          <w:lang w:eastAsia="ko-KR"/>
        </w:rPr>
        <w:t>각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입력이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있는것에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대해</w:t>
      </w:r>
      <w:r w:rsidRPr="00B143EB">
        <w:rPr>
          <w:lang w:eastAsia="ko-KR"/>
        </w:rPr>
        <w:t xml:space="preserve"> load pass2 </w:t>
      </w:r>
      <w:r w:rsidRPr="00B143EB">
        <w:rPr>
          <w:rFonts w:hint="eastAsia"/>
          <w:lang w:eastAsia="ko-KR"/>
        </w:rPr>
        <w:t>수행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if(strlen(obf1)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is_load = pass2_load(obf1);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if(strlen(obf2)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is_load = pass2_load(obf2);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if(strlen(obf3)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is_load = pass2_load(obf3);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if((is_load != -1) &amp;&amp; (obj1_fileFlag != 0) &amp;&amp; (obj2_fileFlag != 0) &amp;&amp; (obj3_fileFlag !=0))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printf("control      symbol      address      length\n");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printf("section      name\n");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printf("-----------------------------------------------\n");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for(i=0; i&lt;estab_i;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if(strlen(estab[i].csname) == 0)//symbol</w:t>
      </w:r>
      <w:r w:rsidRPr="00B143EB">
        <w:rPr>
          <w:rFonts w:hint="eastAsia"/>
          <w:lang w:eastAsia="ko-KR"/>
        </w:rPr>
        <w:t>의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 len</w:t>
      </w:r>
      <w:r w:rsidRPr="00B143EB">
        <w:rPr>
          <w:rFonts w:hint="eastAsia"/>
          <w:lang w:eastAsia="ko-KR"/>
        </w:rPr>
        <w:t>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아예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출력되면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안되므로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나누어줌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printf("%-13s%-10s  %04X\n",estab[i].csname,estab[i].symname,estab[i].addr);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printf("%-13s%-10s</w:t>
      </w:r>
      <w:r w:rsidRPr="00B143EB">
        <w:rPr>
          <w:lang w:eastAsia="ko-KR"/>
        </w:rPr>
        <w:tab/>
        <w:t xml:space="preserve"> %04X  </w:t>
      </w:r>
      <w:r w:rsidRPr="00B143EB">
        <w:rPr>
          <w:lang w:eastAsia="ko-KR"/>
        </w:rPr>
        <w:tab/>
        <w:t xml:space="preserve">      %04X\n",estab[i].csname,estab[i].symname,estab[i].addr,estab[i].len);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total_len += estab[i].len;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printf("-----------------------------------------------\n");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                         total length</w:t>
      </w:r>
      <w:r w:rsidRPr="00B143EB">
        <w:rPr>
          <w:lang w:eastAsia="ko-KR"/>
        </w:rPr>
        <w:tab/>
        <w:t>%04X\n",total_len);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 //</w:t>
      </w:r>
      <w:r w:rsidRPr="00B143EB">
        <w:rPr>
          <w:rFonts w:hint="eastAsia"/>
          <w:lang w:eastAsia="ko-KR"/>
        </w:rPr>
        <w:t>로드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끝난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후</w:t>
      </w:r>
      <w:r w:rsidRPr="00B143EB">
        <w:rPr>
          <w:lang w:eastAsia="ko-KR"/>
        </w:rPr>
        <w:t xml:space="preserve"> load map </w:t>
      </w:r>
      <w:r w:rsidRPr="00B143EB">
        <w:rPr>
          <w:rFonts w:hint="eastAsia"/>
          <w:lang w:eastAsia="ko-KR"/>
        </w:rPr>
        <w:t>화면에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출력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}</w:t>
      </w: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rFonts w:hint="eastAsia"/>
          <w:lang w:eastAsia="ko-KR"/>
        </w:rPr>
      </w:pPr>
    </w:p>
    <w:p w:rsidR="00B143EB" w:rsidRDefault="00B143EB" w:rsidP="00B143EB">
      <w:pPr>
        <w:rPr>
          <w:lang w:eastAsia="ko-KR"/>
        </w:rPr>
      </w:pPr>
      <w:r>
        <w:rPr>
          <w:lang w:eastAsia="ko-KR"/>
        </w:rPr>
        <w:t>/*pass1*/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int pass1_load(char* obf)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{//</w:t>
      </w:r>
      <w:r w:rsidRPr="00B143EB">
        <w:rPr>
          <w:rFonts w:hint="eastAsia"/>
          <w:lang w:eastAsia="ko-KR"/>
        </w:rPr>
        <w:t>입력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파일에서</w:t>
      </w:r>
      <w:r w:rsidRPr="00B143EB">
        <w:rPr>
          <w:lang w:eastAsia="ko-KR"/>
        </w:rPr>
        <w:t xml:space="preserve"> H,D</w:t>
      </w:r>
      <w:r w:rsidRPr="00B143EB">
        <w:rPr>
          <w:rFonts w:hint="eastAsia"/>
          <w:lang w:eastAsia="ko-KR"/>
        </w:rPr>
        <w:t>레코드를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읽어</w:t>
      </w:r>
      <w:r w:rsidRPr="00B143EB">
        <w:rPr>
          <w:lang w:eastAsia="ko-KR"/>
        </w:rPr>
        <w:t xml:space="preserve"> estab </w:t>
      </w:r>
      <w:r w:rsidRPr="00B143EB">
        <w:rPr>
          <w:rFonts w:hint="eastAsia"/>
          <w:lang w:eastAsia="ko-KR"/>
        </w:rPr>
        <w:t>생성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FILE *fp;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pass1_return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record;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Name[MAX];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text[MAX];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i;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csaddr = progaddr;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fp = fopen(obf,"r");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while(1)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if(fscanf(fp,"%c",&amp;record) == EOF)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if(record == 'H')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fscanf(fp,"%s %06X %06X",Name,&amp;addr,&amp;len);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fgetc(fp);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progaddr += addr + len;//</w:t>
      </w:r>
      <w:r w:rsidRPr="00B143EB">
        <w:rPr>
          <w:rFonts w:hint="eastAsia"/>
          <w:lang w:eastAsia="ko-KR"/>
        </w:rPr>
        <w:t>다음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프로그램을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위한</w:t>
      </w:r>
      <w:r w:rsidRPr="00B143EB">
        <w:rPr>
          <w:lang w:eastAsia="ko-KR"/>
        </w:rPr>
        <w:t xml:space="preserve"> progaddr </w:t>
      </w:r>
      <w:r w:rsidRPr="00B143EB">
        <w:rPr>
          <w:rFonts w:hint="eastAsia"/>
          <w:lang w:eastAsia="ko-KR"/>
        </w:rPr>
        <w:t>재설정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i&lt;=estab_i;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if(strcmp(estab[i].csname,Name))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printf("error : control section</w:t>
      </w:r>
      <w:r w:rsidRPr="00B143EB">
        <w:rPr>
          <w:rFonts w:hint="eastAsia"/>
          <w:lang w:eastAsia="ko-KR"/>
        </w:rPr>
        <w:t>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이미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pass1_return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if(pass1_return != -1)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{//estab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없다면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추가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strcpy(estab[estab_i].csname,Name);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estab[estab_i].addr = csaddr + 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estab[estab_i].len = 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estab_i++;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}//</w:t>
      </w:r>
      <w:r w:rsidRPr="00B143EB">
        <w:rPr>
          <w:rFonts w:hint="eastAsia"/>
          <w:lang w:eastAsia="ko-KR"/>
        </w:rPr>
        <w:t>첫줄일때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'D')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while(1)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fscanf(fp,"%s %06X",Name,&amp;addr);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for(i=0; i&lt;=estab_i;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if(strcmp(estab[i].symname,Name))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 : symbol name</w:t>
      </w:r>
      <w:r w:rsidRPr="00B143EB">
        <w:rPr>
          <w:rFonts w:hint="eastAsia"/>
          <w:lang w:eastAsia="ko-KR"/>
        </w:rPr>
        <w:t>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이미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pass1_return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if(pass1_return != -1)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{//estab 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없다면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추가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strcpy(estab[estab_i].symname,Name);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estab[estab_i].addr = csaddr + 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estab[estab_i].len = '\0';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estab_i++;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if(fgetc(fp) == '\n')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break;//</w:t>
      </w:r>
      <w:r w:rsidRPr="00B143EB">
        <w:rPr>
          <w:rFonts w:hint="eastAsia"/>
          <w:lang w:eastAsia="ko-KR"/>
        </w:rPr>
        <w:t>다음이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개행이면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루프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중지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fseek(fp,-1,SEEK_CUR);//</w:t>
      </w:r>
      <w:r w:rsidRPr="00B143EB">
        <w:rPr>
          <w:rFonts w:hint="eastAsia"/>
          <w:lang w:eastAsia="ko-KR"/>
        </w:rPr>
        <w:t>개행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아니면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파일포인터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원위치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if(record=='R' || record=='T' || record=='M' || record=='.')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fgets(text,MAX-1,fp);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'E')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printf("error! : </w:t>
      </w:r>
      <w:r w:rsidRPr="00B143EB">
        <w:rPr>
          <w:rFonts w:hint="eastAsia"/>
          <w:lang w:eastAsia="ko-KR"/>
        </w:rPr>
        <w:t>알맞은</w:t>
      </w:r>
      <w:r w:rsidRPr="00B143EB">
        <w:rPr>
          <w:lang w:eastAsia="ko-KR"/>
        </w:rPr>
        <w:t xml:space="preserve"> record</w:t>
      </w:r>
      <w:r w:rsidRPr="00B143EB">
        <w:rPr>
          <w:rFonts w:hint="eastAsia"/>
          <w:lang w:eastAsia="ko-KR"/>
        </w:rPr>
        <w:t>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아닙니다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pass1_return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fclose(fp);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return pass1_return;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}</w:t>
      </w: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/*pass2*/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int pass2_load(char* obf)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{//pass1</w:t>
      </w:r>
      <w:r w:rsidRPr="00B143EB">
        <w:rPr>
          <w:rFonts w:hint="eastAsia"/>
          <w:lang w:eastAsia="ko-KR"/>
        </w:rPr>
        <w:t>에서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생성한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을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통해</w:t>
      </w:r>
      <w:r w:rsidRPr="00B143EB">
        <w:rPr>
          <w:lang w:eastAsia="ko-KR"/>
        </w:rPr>
        <w:t xml:space="preserve"> t,m</w:t>
      </w:r>
      <w:r w:rsidRPr="00B143EB">
        <w:rPr>
          <w:rFonts w:hint="eastAsia"/>
          <w:lang w:eastAsia="ko-KR"/>
        </w:rPr>
        <w:t>레코드를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읽어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링크</w:t>
      </w:r>
      <w:r w:rsidRPr="00B143EB">
        <w:rPr>
          <w:lang w:eastAsia="ko-KR"/>
        </w:rPr>
        <w:t>,</w:t>
      </w:r>
      <w:r w:rsidRPr="00B143EB">
        <w:rPr>
          <w:rFonts w:hint="eastAsia"/>
          <w:lang w:eastAsia="ko-KR"/>
        </w:rPr>
        <w:t>메모리에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로드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pass2_return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FILE* fp;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i,j,k,temp_i;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find_flag;//estab</w:t>
      </w:r>
      <w:r w:rsidRPr="00B143EB">
        <w:rPr>
          <w:rFonts w:hint="eastAsia"/>
          <w:lang w:eastAsia="ko-KR"/>
        </w:rPr>
        <w:t>에서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찾았는지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여부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half_flag;//</w:t>
      </w:r>
      <w:r w:rsidRPr="00B143EB">
        <w:rPr>
          <w:rFonts w:hint="eastAsia"/>
          <w:lang w:eastAsia="ko-KR"/>
        </w:rPr>
        <w:t>반비트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사용하는지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여부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int find_ref = 0;//</w:t>
      </w:r>
      <w:r w:rsidRPr="00B143EB">
        <w:rPr>
          <w:rFonts w:hint="eastAsia"/>
          <w:lang w:eastAsia="ko-KR"/>
        </w:rPr>
        <w:t>외부참조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찾았는지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여부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M_ch;//modify</w:t>
      </w:r>
      <w:r w:rsidRPr="00B143EB">
        <w:rPr>
          <w:rFonts w:hint="eastAsia"/>
          <w:lang w:eastAsia="ko-KR"/>
        </w:rPr>
        <w:t>할때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더할지</w:t>
      </w:r>
      <w:r w:rsidRPr="00B143EB">
        <w:rPr>
          <w:lang w:eastAsia="ko-KR"/>
        </w:rPr>
        <w:t xml:space="preserve">  </w:t>
      </w:r>
      <w:r w:rsidRPr="00B143EB">
        <w:rPr>
          <w:rFonts w:hint="eastAsia"/>
          <w:lang w:eastAsia="ko-KR"/>
        </w:rPr>
        <w:t>뺄지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저장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tmp_ch;//half bit </w:t>
      </w:r>
      <w:r w:rsidRPr="00B143EB">
        <w:rPr>
          <w:rFonts w:hint="eastAsia"/>
          <w:lang w:eastAsia="ko-KR"/>
        </w:rPr>
        <w:t>가져올때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버리는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앞비트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저장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T_len, M_len;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T_addr, M_addr, fin_addr;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record;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exname[MAX];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T_text[MAX], M_text[MAX], mod_addr[MAX];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prog_name[MAX];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text[MAX];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prog_start, prog_len;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temp_addr;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mod_addr_hex, s_len;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char put[3];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unsigned int put_num[MAX],store_addr[MAX];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fp = fopen(obf,"r");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while(1)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if(fscanf(fp,"%c",&amp;record) == EOF)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if(record == 'H')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fscanf(fp,"%s %06X %06X",prog_name,&amp;prog_start,&amp;prog_len);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fgetc(fp);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  <w:t>extref[0].refnum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strcpy(extref[0].exname,prog_name);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i&lt;=estab_i;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if(!strcmp(estab[i].csname,prog_name))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prog_start = estab[i].addr;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'R')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extref_i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while(1)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fscanf(fp,"%02X %s",&amp;extref[extref_i].refnum,exname);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strcpy(extref[extref_i].exname,exname);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if(fgetc(fp) == '\n')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break;//</w:t>
      </w:r>
      <w:r w:rsidRPr="00B143EB">
        <w:rPr>
          <w:rFonts w:hint="eastAsia"/>
          <w:lang w:eastAsia="ko-KR"/>
        </w:rPr>
        <w:t>다음이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개행이면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루프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중지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extref_i++;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fseek(fp,-1,SEEK_CUR);//</w:t>
      </w:r>
      <w:r w:rsidRPr="00B143EB">
        <w:rPr>
          <w:rFonts w:hint="eastAsia"/>
          <w:lang w:eastAsia="ko-KR"/>
        </w:rPr>
        <w:t>개행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아니면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파일포인터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원위치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'T')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fscanf(fp,"%06X %02X %s",&amp;T_addr,&amp;T_len,T_text);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fgetc(fp);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execaddr = prog_start + T_addr;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j=0;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i&lt;MAX;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put_num[i] = 0;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(unsigned int)i&lt;strlen(T_text); i+=2)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put[0] = T_text[i];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put[1] = T_text[i+1];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put[2] = '\0';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put_num[j] = strtoul(put,NULL,16);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j++;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i=0;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temp_addr = dump_p;//</w:t>
      </w:r>
      <w:r w:rsidRPr="00B143EB">
        <w:rPr>
          <w:rFonts w:hint="eastAsia"/>
          <w:lang w:eastAsia="ko-KR"/>
        </w:rPr>
        <w:t>임시저장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dump_p = execaddr;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while(dump_p &lt; execaddr+T_len)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  <w:t xml:space="preserve">    virtual[dump_p] = put_num[i];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dump_p++;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dump_p = temp_addr;//</w:t>
      </w:r>
      <w:r w:rsidRPr="00B143EB">
        <w:rPr>
          <w:rFonts w:hint="eastAsia"/>
          <w:lang w:eastAsia="ko-KR"/>
        </w:rPr>
        <w:t>원상복구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}//</w:t>
      </w:r>
      <w:r w:rsidRPr="00B143EB">
        <w:rPr>
          <w:rFonts w:hint="eastAsia"/>
          <w:lang w:eastAsia="ko-KR"/>
        </w:rPr>
        <w:t>텍스트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레코드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가상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메모리에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올리기</w:t>
      </w:r>
      <w:r w:rsidRPr="00B143EB">
        <w:rPr>
          <w:lang w:eastAsia="ko-KR"/>
        </w:rPr>
        <w:t xml:space="preserve">;; </w:t>
      </w:r>
      <w:r w:rsidRPr="00B143EB">
        <w:rPr>
          <w:rFonts w:hint="eastAsia"/>
          <w:lang w:eastAsia="ko-KR"/>
        </w:rPr>
        <w:t>중간에</w:t>
      </w:r>
      <w:r w:rsidRPr="00B143EB">
        <w:rPr>
          <w:lang w:eastAsia="ko-KR"/>
        </w:rPr>
        <w:t xml:space="preserve"> 16</w:t>
      </w:r>
      <w:r w:rsidRPr="00B143EB">
        <w:rPr>
          <w:rFonts w:hint="eastAsia"/>
          <w:lang w:eastAsia="ko-KR"/>
        </w:rPr>
        <w:t>진수와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문자열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사이의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변환이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계속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있었다</w:t>
      </w:r>
      <w:r w:rsidRPr="00B143EB">
        <w:rPr>
          <w:lang w:eastAsia="ko-KR"/>
        </w:rPr>
        <w:t>. (</w:t>
      </w:r>
      <w:r w:rsidRPr="00B143EB">
        <w:rPr>
          <w:rFonts w:hint="eastAsia"/>
          <w:lang w:eastAsia="ko-KR"/>
        </w:rPr>
        <w:t>가상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메모리를</w:t>
      </w:r>
      <w:r w:rsidRPr="00B143EB">
        <w:rPr>
          <w:lang w:eastAsia="ko-KR"/>
        </w:rPr>
        <w:t xml:space="preserve"> char</w:t>
      </w:r>
      <w:r w:rsidRPr="00B143EB">
        <w:rPr>
          <w:rFonts w:hint="eastAsia"/>
          <w:lang w:eastAsia="ko-KR"/>
        </w:rPr>
        <w:t>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선언</w:t>
      </w:r>
      <w:r w:rsidRPr="00B143EB">
        <w:rPr>
          <w:lang w:eastAsia="ko-KR"/>
        </w:rPr>
        <w:t>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'M')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fscanf(fp,"%06X %02X %s",&amp;M_addr,&amp;M_len,M_text);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fgetc(fp);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M_ch = M_text[0];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strcpy(M_text,M_text+1);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i&lt;MAX;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store_addr[i] = 0;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i&lt;=extref_i;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if(strtoul(M_text,NULL,16) == extref[i].refnum)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strcpy(M_text,extref[i].exname);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find_ref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if(find_ref !=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printf("error! : </w:t>
      </w:r>
      <w:r w:rsidRPr="00B143EB">
        <w:rPr>
          <w:rFonts w:hint="eastAsia"/>
          <w:lang w:eastAsia="ko-KR"/>
        </w:rPr>
        <w:t>참조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내용이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pass2_return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return pass2_return;//</w:t>
      </w:r>
      <w:r w:rsidRPr="00B143EB">
        <w:rPr>
          <w:rFonts w:hint="eastAsia"/>
          <w:lang w:eastAsia="ko-KR"/>
        </w:rPr>
        <w:t>외부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참조의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내용이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없으면</w:t>
      </w:r>
      <w:r w:rsidRPr="00B143EB">
        <w:rPr>
          <w:lang w:eastAsia="ko-KR"/>
        </w:rPr>
        <w:t xml:space="preserve"> error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execaddr = prog_start + M_addr;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i&lt;=estab_i;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find_flag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if(!strcmp(estab[i].symname,M_text) || !strcmp(estab[i].csname,M_text))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temp_i = i;//</w:t>
      </w:r>
      <w:r w:rsidRPr="00B143EB">
        <w:rPr>
          <w:rFonts w:hint="eastAsia"/>
          <w:lang w:eastAsia="ko-KR"/>
        </w:rPr>
        <w:t>나중에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해당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주소찾을때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쓰기위함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find_flag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half_flag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k=0;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if(M_len % 2 != 0)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M_len++;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half_flag = 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M_len = M_len/2;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for(j=execaddr;(unsigned int)j&lt;execaddr+M_len; j++)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store_addr[k] = virtual[j];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k++;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}//</w:t>
      </w:r>
      <w:r w:rsidRPr="00B143EB">
        <w:rPr>
          <w:rFonts w:hint="eastAsia"/>
          <w:lang w:eastAsia="ko-KR"/>
        </w:rPr>
        <w:t>우선</w:t>
      </w:r>
      <w:r w:rsidRPr="00B143EB">
        <w:rPr>
          <w:lang w:eastAsia="ko-KR"/>
        </w:rPr>
        <w:t xml:space="preserve"> t</w:t>
      </w:r>
      <w:r w:rsidRPr="00B143EB">
        <w:rPr>
          <w:rFonts w:hint="eastAsia"/>
          <w:lang w:eastAsia="ko-KR"/>
        </w:rPr>
        <w:t>레코드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값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읽어옴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j=0;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for(i=0; i&lt;k;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sprintf(mod_addr+j,"%02X",store_addr[i]);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j+=2;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if(half_flag ==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tmp_ch = mod_addr[0];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mod_addr[0] = '0';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}//relocation</w:t>
      </w:r>
      <w:r w:rsidRPr="00B143EB">
        <w:rPr>
          <w:rFonts w:hint="eastAsia"/>
          <w:lang w:eastAsia="ko-KR"/>
        </w:rPr>
        <w:t>을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할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때는</w:t>
      </w:r>
      <w:r w:rsidRPr="00B143EB">
        <w:rPr>
          <w:lang w:eastAsia="ko-KR"/>
        </w:rPr>
        <w:t xml:space="preserve"> half bit</w:t>
      </w:r>
      <w:r w:rsidRPr="00B143EB">
        <w:rPr>
          <w:rFonts w:hint="eastAsia"/>
          <w:lang w:eastAsia="ko-KR"/>
        </w:rPr>
        <w:t>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이용해야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하는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있다</w:t>
      </w:r>
      <w:r w:rsidRPr="00B143EB">
        <w:rPr>
          <w:lang w:eastAsia="ko-KR"/>
        </w:rPr>
        <w:t xml:space="preserve">. </w:t>
      </w:r>
      <w:r w:rsidRPr="00B143EB">
        <w:rPr>
          <w:rFonts w:hint="eastAsia"/>
          <w:lang w:eastAsia="ko-KR"/>
        </w:rPr>
        <w:t>이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경우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한</w:t>
      </w:r>
      <w:r w:rsidRPr="00B143EB">
        <w:rPr>
          <w:lang w:eastAsia="ko-KR"/>
        </w:rPr>
        <w:t xml:space="preserve"> byte</w:t>
      </w:r>
      <w:r w:rsidRPr="00B143EB">
        <w:rPr>
          <w:rFonts w:hint="eastAsia"/>
          <w:lang w:eastAsia="ko-KR"/>
        </w:rPr>
        <w:t>에서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앞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비트를</w:t>
      </w:r>
      <w:r w:rsidRPr="00B143EB">
        <w:rPr>
          <w:lang w:eastAsia="ko-KR"/>
        </w:rPr>
        <w:t xml:space="preserve"> 0</w:t>
      </w:r>
      <w:r w:rsidRPr="00B143EB">
        <w:rPr>
          <w:rFonts w:hint="eastAsia"/>
          <w:lang w:eastAsia="ko-KR"/>
        </w:rPr>
        <w:t>으로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만들어줬다가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나중에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다시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원상복귀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시켜준다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mod_addr_hex = strtoul(mod_addr,NULL,16);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if(M_ch == '+')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fin_addr = mod_addr_hex + estab[temp_i].addr;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else if(M_ch == '-')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fin_addr = mod_addr_hex - estab[temp_i].addr;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sprintf(mod_addr,"%06X",fin_addr);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if(half_flag == 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mod_addr[0] = tmp_ch;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if(strlen(mod_addr) &gt; M_len*2)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s_len = strlen(mod_addr);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s_len = s_len - (M_len*2);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strcpy(mod_addr, mod_addr+s_len);//</w:t>
      </w:r>
      <w:r w:rsidRPr="00B143EB">
        <w:rPr>
          <w:rFonts w:hint="eastAsia"/>
          <w:lang w:eastAsia="ko-KR"/>
        </w:rPr>
        <w:t>계산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결과가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원래의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길이보다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길어질때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그만큼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잘라준다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continue;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if(find_flag == 0)//</w:t>
      </w:r>
      <w:r w:rsidRPr="00B143EB">
        <w:rPr>
          <w:rFonts w:hint="eastAsia"/>
          <w:lang w:eastAsia="ko-KR"/>
        </w:rPr>
        <w:t>심볼이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없을때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printf("error : modify</w:t>
      </w:r>
      <w:r w:rsidRPr="00B143EB">
        <w:rPr>
          <w:rFonts w:hint="eastAsia"/>
          <w:lang w:eastAsia="ko-KR"/>
        </w:rPr>
        <w:t>할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심볼이</w:t>
      </w:r>
      <w:r w:rsidRPr="00B143EB">
        <w:rPr>
          <w:lang w:eastAsia="ko-KR"/>
        </w:rPr>
        <w:t xml:space="preserve"> estab</w:t>
      </w:r>
      <w:r w:rsidRPr="00B143EB">
        <w:rPr>
          <w:rFonts w:hint="eastAsia"/>
          <w:lang w:eastAsia="ko-KR"/>
        </w:rPr>
        <w:t>에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없습니다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lastRenderedPageBreak/>
        <w:tab/>
      </w:r>
      <w:r w:rsidRPr="00B143EB">
        <w:rPr>
          <w:lang w:eastAsia="ko-KR"/>
        </w:rPr>
        <w:tab/>
        <w:t xml:space="preserve">    pass2_return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if(pass2_return != -1)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for(i=0; i&lt;MAX; i++)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put_num[i]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j=0;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for(i=0; (unsigned int)i&lt;strlen(mod_addr); i+=2)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put[0] = mod_addr[i];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put[1] = mod_addr[i+1];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put[2] = '\0';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put_num[j] = strtoul(put,NULL,16);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j++;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i = 0;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temp_addr = dump_p;//</w:t>
      </w:r>
      <w:r w:rsidRPr="00B143EB">
        <w:rPr>
          <w:rFonts w:hint="eastAsia"/>
          <w:lang w:eastAsia="ko-KR"/>
        </w:rPr>
        <w:t>임시저장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dump_p = execaddr;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while(dump_p &lt; execaddr+M_len)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{</w:t>
      </w:r>
      <w:r w:rsidRPr="00B143EB">
        <w:rPr>
          <w:lang w:eastAsia="ko-KR"/>
        </w:rPr>
        <w:tab/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virtual[dump_p] = put_num[i];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i++;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</w:r>
      <w:r w:rsidRPr="00B143EB">
        <w:rPr>
          <w:lang w:eastAsia="ko-KR"/>
        </w:rPr>
        <w:tab/>
        <w:t>dump_p++;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    dump_p = temp_addr;//</w:t>
      </w:r>
      <w:r w:rsidRPr="00B143EB">
        <w:rPr>
          <w:rFonts w:hint="eastAsia"/>
          <w:lang w:eastAsia="ko-KR"/>
        </w:rPr>
        <w:t>원상복구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}//dump</w:t>
      </w:r>
      <w:r w:rsidRPr="00B143EB">
        <w:rPr>
          <w:rFonts w:hint="eastAsia"/>
          <w:lang w:eastAsia="ko-KR"/>
        </w:rPr>
        <w:t>메모리에</w:t>
      </w:r>
      <w:r w:rsidRPr="00B143EB">
        <w:rPr>
          <w:lang w:eastAsia="ko-KR"/>
        </w:rPr>
        <w:t xml:space="preserve"> t</w:t>
      </w:r>
      <w:r w:rsidRPr="00B143EB">
        <w:rPr>
          <w:rFonts w:hint="eastAsia"/>
          <w:lang w:eastAsia="ko-KR"/>
        </w:rPr>
        <w:t>와</w:t>
      </w:r>
      <w:r w:rsidRPr="00B143EB">
        <w:rPr>
          <w:lang w:eastAsia="ko-KR"/>
        </w:rPr>
        <w:t xml:space="preserve"> m</w:t>
      </w:r>
      <w:r w:rsidRPr="00B143EB">
        <w:rPr>
          <w:rFonts w:hint="eastAsia"/>
          <w:lang w:eastAsia="ko-KR"/>
        </w:rPr>
        <w:t>레코드를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계산하여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로드한다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'D' || record == '.')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fgets(text,MAX-1,fp);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 if(record == 'E')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break;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else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{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 xml:space="preserve">printf("error! : </w:t>
      </w:r>
      <w:r w:rsidRPr="00B143EB">
        <w:rPr>
          <w:rFonts w:hint="eastAsia"/>
          <w:lang w:eastAsia="ko-KR"/>
        </w:rPr>
        <w:t>알맞은</w:t>
      </w:r>
      <w:r w:rsidRPr="00B143EB">
        <w:rPr>
          <w:lang w:eastAsia="ko-KR"/>
        </w:rPr>
        <w:t xml:space="preserve"> record</w:t>
      </w:r>
      <w:r w:rsidRPr="00B143EB">
        <w:rPr>
          <w:rFonts w:hint="eastAsia"/>
          <w:lang w:eastAsia="ko-KR"/>
        </w:rPr>
        <w:t>가</w:t>
      </w:r>
      <w:r w:rsidRPr="00B143EB">
        <w:rPr>
          <w:lang w:eastAsia="ko-KR"/>
        </w:rPr>
        <w:t xml:space="preserve"> </w:t>
      </w:r>
      <w:r w:rsidRPr="00B143EB">
        <w:rPr>
          <w:rFonts w:hint="eastAsia"/>
          <w:lang w:eastAsia="ko-KR"/>
        </w:rPr>
        <w:t>아닙니다</w:t>
      </w:r>
      <w:r w:rsidRPr="00B143EB">
        <w:rPr>
          <w:lang w:eastAsia="ko-KR"/>
        </w:rPr>
        <w:t>.\n");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</w:r>
      <w:r w:rsidRPr="00B143EB">
        <w:rPr>
          <w:lang w:eastAsia="ko-KR"/>
        </w:rPr>
        <w:tab/>
        <w:t>pass2_return = -1;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ab/>
        <w:t>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}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fclose(fp);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 xml:space="preserve">    return pass2_return;</w:t>
      </w:r>
    </w:p>
    <w:p w:rsidR="00B143EB" w:rsidRPr="00B143EB" w:rsidRDefault="00B143EB" w:rsidP="00B143EB">
      <w:pPr>
        <w:rPr>
          <w:lang w:eastAsia="ko-KR"/>
        </w:rPr>
      </w:pPr>
      <w:r w:rsidRPr="00B143EB">
        <w:rPr>
          <w:lang w:eastAsia="ko-KR"/>
        </w:rPr>
        <w:t>}</w:t>
      </w:r>
    </w:p>
    <w:p w:rsidR="00B143EB" w:rsidRPr="00B4235D" w:rsidRDefault="00B143EB" w:rsidP="006070F7">
      <w:pPr>
        <w:rPr>
          <w:lang w:eastAsia="ko-KR"/>
        </w:rPr>
      </w:pPr>
    </w:p>
    <w:sectPr w:rsidR="00B143EB" w:rsidRPr="00B4235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243" w:rsidRDefault="00774243">
      <w:r>
        <w:separator/>
      </w:r>
    </w:p>
  </w:endnote>
  <w:endnote w:type="continuationSeparator" w:id="0">
    <w:p w:rsidR="00774243" w:rsidRDefault="0077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9C3" w:rsidRDefault="003A69C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A69C3" w:rsidRDefault="003A69C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9C3" w:rsidRDefault="003A69C3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6506C">
      <w:rPr>
        <w:rStyle w:val="a9"/>
        <w:noProof/>
      </w:rPr>
      <w:t>16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3A69C3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A69C3" w:rsidRDefault="003A69C3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A69C3" w:rsidRPr="00CE7811" w:rsidRDefault="003A69C3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3A69C3" w:rsidRDefault="003A69C3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243" w:rsidRDefault="00774243">
      <w:r>
        <w:separator/>
      </w:r>
    </w:p>
  </w:footnote>
  <w:footnote w:type="continuationSeparator" w:id="0">
    <w:p w:rsidR="00774243" w:rsidRDefault="00774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9C3" w:rsidRDefault="003A69C3">
    <w:pPr>
      <w:pStyle w:val="a7"/>
      <w:jc w:val="right"/>
      <w:rPr>
        <w:lang w:eastAsia="ko-KR"/>
      </w:rPr>
    </w:pPr>
  </w:p>
  <w:p w:rsidR="003A69C3" w:rsidRDefault="003A69C3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3A69C3" w:rsidRDefault="003A69C3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9C3" w:rsidRDefault="003A69C3">
    <w:pPr>
      <w:pStyle w:val="a7"/>
      <w:rPr>
        <w:lang w:eastAsia="ko-KR"/>
      </w:rPr>
    </w:pPr>
  </w:p>
  <w:p w:rsidR="003A69C3" w:rsidRDefault="003A69C3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4F7153"/>
    <w:multiLevelType w:val="hybridMultilevel"/>
    <w:tmpl w:val="21FABF28"/>
    <w:lvl w:ilvl="0" w:tplc="6BF2A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5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792"/>
    <w:rsid w:val="00334981"/>
    <w:rsid w:val="003526C9"/>
    <w:rsid w:val="0036541D"/>
    <w:rsid w:val="003726BC"/>
    <w:rsid w:val="003842A2"/>
    <w:rsid w:val="00392ECB"/>
    <w:rsid w:val="003A69C3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74243"/>
    <w:rsid w:val="00791BEC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06C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B028C1"/>
    <w:rsid w:val="00B10B18"/>
    <w:rsid w:val="00B143EB"/>
    <w:rsid w:val="00B404A5"/>
    <w:rsid w:val="00B4235D"/>
    <w:rsid w:val="00B75C71"/>
    <w:rsid w:val="00B86235"/>
    <w:rsid w:val="00BB1898"/>
    <w:rsid w:val="00BB3710"/>
    <w:rsid w:val="00BB4E04"/>
    <w:rsid w:val="00BB4E19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126AC"/>
    <w:rsid w:val="00F1294A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903A5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334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16</TotalTime>
  <Pages>1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7</cp:revision>
  <cp:lastPrinted>2006-03-03T07:52:00Z</cp:lastPrinted>
  <dcterms:created xsi:type="dcterms:W3CDTF">2018-04-30T10:51:00Z</dcterms:created>
  <dcterms:modified xsi:type="dcterms:W3CDTF">2018-04-30T11:07:00Z</dcterms:modified>
</cp:coreProperties>
</file>