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F3988">
        <w:rPr>
          <w:rFonts w:hint="eastAsia"/>
          <w:b/>
          <w:sz w:val="48"/>
          <w:lang w:eastAsia="ko-KR"/>
        </w:rPr>
        <w:t>20161620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F3988">
        <w:rPr>
          <w:rFonts w:hint="eastAsia"/>
          <w:b/>
          <w:sz w:val="48"/>
          <w:lang w:eastAsia="ko-KR"/>
        </w:rPr>
        <w:t>이수연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 display_instructions()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 get_data()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display_report()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continue_function()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long income[100]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month[100], day[100], year[100]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 ctr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>int cont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CE7811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9F3988" w:rsidRPr="009F3988" w:rsidRDefault="009F3988" w:rsidP="009F3988">
      <w:pPr>
        <w:rPr>
          <w:rFonts w:hint="eastAsia"/>
          <w:sz w:val="24"/>
          <w:szCs w:val="24"/>
          <w:lang w:eastAsia="ko-KR"/>
        </w:rPr>
      </w:pPr>
      <w:r w:rsidRPr="009F3988">
        <w:rPr>
          <w:rFonts w:hint="eastAsia"/>
          <w:sz w:val="24"/>
          <w:szCs w:val="24"/>
          <w:lang w:eastAsia="ko-KR"/>
        </w:rPr>
        <w:t>앞으로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구현하게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될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sz w:val="24"/>
          <w:szCs w:val="24"/>
          <w:lang w:eastAsia="ko-KR"/>
        </w:rPr>
        <w:t>SIC/XE</w:t>
      </w:r>
      <w:r w:rsidRPr="009F3988">
        <w:rPr>
          <w:rFonts w:hint="eastAsia"/>
          <w:sz w:val="24"/>
          <w:szCs w:val="24"/>
          <w:lang w:eastAsia="ko-KR"/>
        </w:rPr>
        <w:t>머신을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구현하기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전의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단계로서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어셈블러</w:t>
      </w:r>
      <w:r w:rsidRPr="009F3988">
        <w:rPr>
          <w:rFonts w:hint="eastAsia"/>
          <w:sz w:val="24"/>
          <w:szCs w:val="24"/>
          <w:lang w:eastAsia="ko-KR"/>
        </w:rPr>
        <w:t>,</w:t>
      </w:r>
      <w:r w:rsidRPr="009F3988">
        <w:rPr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링크</w:t>
      </w:r>
      <w:r w:rsidRPr="009F3988">
        <w:rPr>
          <w:rFonts w:hint="eastAsia"/>
          <w:sz w:val="24"/>
          <w:szCs w:val="24"/>
          <w:lang w:eastAsia="ko-KR"/>
        </w:rPr>
        <w:t>,</w:t>
      </w:r>
      <w:r w:rsidRPr="009F3988">
        <w:rPr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로더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등을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실행하게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될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쉘파일을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만든다</w:t>
      </w:r>
      <w:r w:rsidRPr="009F3988">
        <w:rPr>
          <w:rFonts w:hint="eastAsia"/>
          <w:sz w:val="24"/>
          <w:szCs w:val="24"/>
          <w:lang w:eastAsia="ko-KR"/>
        </w:rPr>
        <w:t>.</w:t>
      </w:r>
      <w:r w:rsidRPr="009F3988">
        <w:rPr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또한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sz w:val="24"/>
          <w:szCs w:val="24"/>
          <w:lang w:eastAsia="ko-KR"/>
        </w:rPr>
        <w:t>object</w:t>
      </w:r>
      <w:r w:rsidRPr="009F3988">
        <w:rPr>
          <w:rFonts w:hint="eastAsia"/>
          <w:sz w:val="24"/>
          <w:szCs w:val="24"/>
          <w:lang w:eastAsia="ko-KR"/>
        </w:rPr>
        <w:t>코드가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적재될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가상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메모리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공간을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만들고</w:t>
      </w:r>
      <w:r w:rsidRPr="009F3988">
        <w:rPr>
          <w:rFonts w:hint="eastAsia"/>
          <w:sz w:val="24"/>
          <w:szCs w:val="24"/>
          <w:lang w:eastAsia="ko-KR"/>
        </w:rPr>
        <w:t>,</w:t>
      </w:r>
      <w:r w:rsidRPr="009F3988">
        <w:rPr>
          <w:sz w:val="24"/>
          <w:szCs w:val="24"/>
          <w:lang w:eastAsia="ko-KR"/>
        </w:rPr>
        <w:t xml:space="preserve"> opcode </w:t>
      </w:r>
      <w:r w:rsidRPr="009F3988">
        <w:rPr>
          <w:rFonts w:hint="eastAsia"/>
          <w:sz w:val="24"/>
          <w:szCs w:val="24"/>
          <w:lang w:eastAsia="ko-KR"/>
        </w:rPr>
        <w:t>처리를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위해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해시테이블을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이용하여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관련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명령어들을</w:t>
      </w:r>
      <w:r w:rsidRPr="009F3988">
        <w:rPr>
          <w:rFonts w:hint="eastAsia"/>
          <w:sz w:val="24"/>
          <w:szCs w:val="24"/>
          <w:lang w:eastAsia="ko-KR"/>
        </w:rPr>
        <w:t xml:space="preserve"> </w:t>
      </w:r>
      <w:r w:rsidRPr="009F3988">
        <w:rPr>
          <w:rFonts w:hint="eastAsia"/>
          <w:sz w:val="24"/>
          <w:szCs w:val="24"/>
          <w:lang w:eastAsia="ko-KR"/>
        </w:rPr>
        <w:t>구현한다</w:t>
      </w:r>
      <w:r w:rsidRPr="009F3988">
        <w:rPr>
          <w:rFonts w:hint="eastAsia"/>
          <w:sz w:val="24"/>
          <w:szCs w:val="24"/>
          <w:lang w:eastAsia="ko-KR"/>
        </w:rPr>
        <w:t>.</w:t>
      </w: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Default="00593B35" w:rsidP="003842A2">
      <w:pPr>
        <w:pStyle w:val="2"/>
        <w:rPr>
          <w:sz w:val="24"/>
          <w:szCs w:val="24"/>
          <w:lang w:eastAsia="ko-KR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9F3988" w:rsidRDefault="009F3988" w:rsidP="009F3988">
      <w:pPr>
        <w:rPr>
          <w:lang w:eastAsia="ko-KR"/>
        </w:rPr>
      </w:pPr>
    </w:p>
    <w:p w:rsidR="009F3988" w:rsidRDefault="009672B3" w:rsidP="009F398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2379345</wp:posOffset>
                </wp:positionH>
                <wp:positionV relativeFrom="paragraph">
                  <wp:posOffset>25400</wp:posOffset>
                </wp:positionV>
                <wp:extent cx="1219200" cy="784860"/>
                <wp:effectExtent l="57150" t="38100" r="57150" b="723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9A" w:rsidRPr="009672B3" w:rsidRDefault="0086739A" w:rsidP="009F3988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</w:pPr>
                            <w:proofErr w:type="gramStart"/>
                            <w:r w:rsidRPr="009672B3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margin-left:187.35pt;margin-top:2pt;width:96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739A" w:rsidRPr="009672B3" w:rsidRDefault="0086739A" w:rsidP="009F3988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</w:pPr>
                      <w:proofErr w:type="gramStart"/>
                      <w:r w:rsidRPr="009672B3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>main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988" w:rsidRDefault="009F3988" w:rsidP="009F3988">
      <w:pPr>
        <w:rPr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Pr="0086739A" w:rsidRDefault="009672B3" w:rsidP="009672B3">
      <w:pPr>
        <w:rPr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 xml:space="preserve">1) </w:t>
      </w:r>
      <w:r w:rsidRPr="0086739A">
        <w:rPr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3749993</wp:posOffset>
                </wp:positionH>
                <wp:positionV relativeFrom="paragraph">
                  <wp:posOffset>49457</wp:posOffset>
                </wp:positionV>
                <wp:extent cx="1388745" cy="791210"/>
                <wp:effectExtent l="13018" t="6032" r="14922" b="14923"/>
                <wp:wrapNone/>
                <wp:docPr id="18" name="위로 구부러진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8745" cy="7912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455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위로 구부러진 화살표 18" o:spid="_x0000_s1026" type="#_x0000_t104" style="position:absolute;left:0;text-align:left;margin-left:295.3pt;margin-top:3.9pt;width:109.35pt;height:62.3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" adj="15447,20062,5400" fillcolor="#a5a5a5 [3206]" strokecolor="#525252 [1606]" strokeweight="1pt"/>
            </w:pict>
          </mc:Fallback>
        </mc:AlternateContent>
      </w:r>
      <w:r w:rsidRPr="0086739A">
        <w:rPr>
          <w:rFonts w:hint="eastAsia"/>
          <w:sz w:val="22"/>
          <w:szCs w:val="22"/>
          <w:lang w:eastAsia="ko-KR"/>
        </w:rPr>
        <w:t>메인에서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명령어를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받는다</w:t>
      </w:r>
    </w:p>
    <w:p w:rsidR="009F3988" w:rsidRDefault="009F3988" w:rsidP="009F3988">
      <w:pPr>
        <w:rPr>
          <w:lang w:eastAsia="ko-KR"/>
        </w:rPr>
      </w:pPr>
    </w:p>
    <w:p w:rsidR="009F3988" w:rsidRDefault="009672B3" w:rsidP="009F398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83673</wp:posOffset>
                </wp:positionV>
                <wp:extent cx="304800" cy="421640"/>
                <wp:effectExtent l="19050" t="0" r="38100" b="35560"/>
                <wp:wrapNone/>
                <wp:docPr id="19" name="아래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1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6EC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9" o:spid="_x0000_s1026" type="#_x0000_t67" style="position:absolute;left:0;text-align:left;margin-left:0;margin-top:6.6pt;width:24pt;height:33.2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" adj="13793" fillcolor="#a5a5a5 [3206]" strokecolor="#525252 [1606]" strokeweight="1pt">
                <w10:wrap anchorx="margin"/>
              </v:shape>
            </w:pict>
          </mc:Fallback>
        </mc:AlternateContent>
      </w:r>
    </w:p>
    <w:p w:rsidR="009F3988" w:rsidRDefault="009F3988" w:rsidP="009F3988">
      <w:pPr>
        <w:rPr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Default="0086739A" w:rsidP="009F398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2211" wp14:editId="6F83D3F1">
                <wp:simplePos x="0" y="0"/>
                <wp:positionH relativeFrom="margin">
                  <wp:posOffset>2275205</wp:posOffset>
                </wp:positionH>
                <wp:positionV relativeFrom="paragraph">
                  <wp:posOffset>53975</wp:posOffset>
                </wp:positionV>
                <wp:extent cx="1488440" cy="808355"/>
                <wp:effectExtent l="57150" t="38100" r="54610" b="6794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9A" w:rsidRPr="009672B3" w:rsidRDefault="0086739A" w:rsidP="009F3988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</w:pPr>
                            <w:proofErr w:type="gramStart"/>
                            <w:r w:rsidRPr="009672B3">
                              <w:rPr>
                                <w:rFonts w:hint="eastAsia"/>
                                <w:sz w:val="28"/>
                                <w:szCs w:val="28"/>
                                <w:lang w:eastAsia="ko-KR"/>
                              </w:rPr>
                              <w:t>arrangeCommand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2211" id="직사각형 4" o:spid="_x0000_s1027" style="position:absolute;margin-left:179.15pt;margin-top:4.25pt;width:117.2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739A" w:rsidRPr="009672B3" w:rsidRDefault="0086739A" w:rsidP="009F398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</w:pPr>
                      <w:proofErr w:type="gramStart"/>
                      <w:r w:rsidRPr="009672B3">
                        <w:rPr>
                          <w:rFonts w:hint="eastAsia"/>
                          <w:sz w:val="28"/>
                          <w:szCs w:val="28"/>
                          <w:lang w:eastAsia="ko-KR"/>
                        </w:rPr>
                        <w:t>arrangeCommand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988" w:rsidRDefault="009F3988" w:rsidP="009F3988">
      <w:pPr>
        <w:rPr>
          <w:lang w:eastAsia="ko-KR"/>
        </w:rPr>
      </w:pPr>
    </w:p>
    <w:p w:rsidR="009F3988" w:rsidRPr="0086739A" w:rsidRDefault="009F3988" w:rsidP="009F3988">
      <w:pPr>
        <w:rPr>
          <w:lang w:eastAsia="ko-KR"/>
        </w:rPr>
      </w:pPr>
    </w:p>
    <w:p w:rsidR="009F3988" w:rsidRPr="0086739A" w:rsidRDefault="009672B3" w:rsidP="009F3988">
      <w:pPr>
        <w:rPr>
          <w:lang w:eastAsia="ko-KR"/>
        </w:rPr>
      </w:pPr>
      <w:r w:rsidRPr="0086739A">
        <w:rPr>
          <w:rFonts w:hint="eastAsia"/>
          <w:lang w:eastAsia="ko-KR"/>
        </w:rPr>
        <w:t xml:space="preserve">2) </w:t>
      </w:r>
      <w:r w:rsidRPr="0086739A">
        <w:rPr>
          <w:lang w:eastAsia="ko-KR"/>
        </w:rPr>
        <w:t>arrangeCommand</w:t>
      </w:r>
      <w:r w:rsidRPr="0086739A">
        <w:rPr>
          <w:rFonts w:hint="eastAsia"/>
          <w:lang w:eastAsia="ko-KR"/>
        </w:rPr>
        <w:t>에서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정상명령어인지</w:t>
      </w:r>
    </w:p>
    <w:p w:rsidR="009672B3" w:rsidRPr="0086739A" w:rsidRDefault="009672B3" w:rsidP="009F3988">
      <w:pPr>
        <w:rPr>
          <w:lang w:eastAsia="ko-KR"/>
        </w:rPr>
      </w:pPr>
      <w:r w:rsidRPr="0086739A">
        <w:rPr>
          <w:rFonts w:hint="eastAsia"/>
          <w:lang w:eastAsia="ko-KR"/>
        </w:rPr>
        <w:t>판단하여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정상이면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계속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진행</w:t>
      </w:r>
      <w:r w:rsidRPr="0086739A">
        <w:rPr>
          <w:rFonts w:hint="eastAsia"/>
          <w:lang w:eastAsia="ko-KR"/>
        </w:rPr>
        <w:t>,</w:t>
      </w:r>
    </w:p>
    <w:p w:rsidR="009672B3" w:rsidRPr="0086739A" w:rsidRDefault="009672B3" w:rsidP="009F3988">
      <w:pPr>
        <w:rPr>
          <w:rFonts w:hint="eastAsia"/>
          <w:lang w:eastAsia="ko-KR"/>
        </w:rPr>
      </w:pPr>
      <w:r w:rsidRPr="0086739A">
        <w:rPr>
          <w:rFonts w:hint="eastAsia"/>
          <w:lang w:eastAsia="ko-KR"/>
        </w:rPr>
        <w:t>비정상이면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다시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돌아가서</w:t>
      </w:r>
      <w:r w:rsidRPr="0086739A">
        <w:rPr>
          <w:rFonts w:hint="eastAsia"/>
          <w:lang w:eastAsia="ko-KR"/>
        </w:rPr>
        <w:t xml:space="preserve"> </w:t>
      </w:r>
      <w:r w:rsidRPr="0086739A">
        <w:rPr>
          <w:rFonts w:hint="eastAsia"/>
          <w:lang w:eastAsia="ko-KR"/>
        </w:rPr>
        <w:t>입력받는다</w:t>
      </w:r>
    </w:p>
    <w:p w:rsidR="009F3988" w:rsidRDefault="0086739A" w:rsidP="009F398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A19E7" wp14:editId="7DF08051">
                <wp:simplePos x="0" y="0"/>
                <wp:positionH relativeFrom="margin">
                  <wp:align>center</wp:align>
                </wp:positionH>
                <wp:positionV relativeFrom="paragraph">
                  <wp:posOffset>49139</wp:posOffset>
                </wp:positionV>
                <wp:extent cx="304800" cy="422031"/>
                <wp:effectExtent l="19050" t="0" r="38100" b="3556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0E777" id="아래쪽 화살표 20" o:spid="_x0000_s1026" type="#_x0000_t67" style="position:absolute;left:0;text-align:left;margin-left:0;margin-top:3.85pt;width:24pt;height:33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" adj="13800" fillcolor="#a5a5a5 [3206]" strokecolor="#525252 [1606]" strokeweight="1pt">
                <w10:wrap anchorx="margin"/>
              </v:shape>
            </w:pict>
          </mc:Fallback>
        </mc:AlternateContent>
      </w:r>
    </w:p>
    <w:p w:rsidR="009F3988" w:rsidRDefault="009F3988" w:rsidP="009F3988">
      <w:pPr>
        <w:rPr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Default="0086739A" w:rsidP="009F398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41261" wp14:editId="2D41FFE0">
                <wp:simplePos x="0" y="0"/>
                <wp:positionH relativeFrom="margin">
                  <wp:align>center</wp:align>
                </wp:positionH>
                <wp:positionV relativeFrom="paragraph">
                  <wp:posOffset>60618</wp:posOffset>
                </wp:positionV>
                <wp:extent cx="1418444" cy="855345"/>
                <wp:effectExtent l="57150" t="38100" r="48895" b="7810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44" cy="8553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9A" w:rsidRPr="009672B3" w:rsidRDefault="0086739A" w:rsidP="009F3988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  <w:lang w:eastAsia="ko-KR"/>
                              </w:rPr>
                            </w:pPr>
                            <w:proofErr w:type="gramStart"/>
                            <w:r w:rsidRPr="009672B3">
                              <w:rPr>
                                <w:rFonts w:hint="eastAsia"/>
                                <w:sz w:val="32"/>
                                <w:szCs w:val="32"/>
                                <w:lang w:eastAsia="ko-KR"/>
                              </w:rPr>
                              <w:t>insertBack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1261" id="직사각형 6" o:spid="_x0000_s1028" style="position:absolute;margin-left:0;margin-top:4.75pt;width:111.7pt;height:67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739A" w:rsidRPr="009672B3" w:rsidRDefault="0086739A" w:rsidP="009F3988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  <w:lang w:eastAsia="ko-KR"/>
                        </w:rPr>
                      </w:pPr>
                      <w:proofErr w:type="gramStart"/>
                      <w:r w:rsidRPr="009672B3">
                        <w:rPr>
                          <w:rFonts w:hint="eastAsia"/>
                          <w:sz w:val="32"/>
                          <w:szCs w:val="32"/>
                          <w:lang w:eastAsia="ko-KR"/>
                        </w:rPr>
                        <w:t>insertBack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988" w:rsidRDefault="009F3988" w:rsidP="009F3988">
      <w:pPr>
        <w:rPr>
          <w:rFonts w:hint="eastAsia"/>
          <w:lang w:eastAsia="ko-KR"/>
        </w:rPr>
      </w:pPr>
    </w:p>
    <w:p w:rsidR="009F3988" w:rsidRPr="0086739A" w:rsidRDefault="009F3988" w:rsidP="009F3988">
      <w:pPr>
        <w:rPr>
          <w:sz w:val="22"/>
          <w:szCs w:val="22"/>
          <w:lang w:eastAsia="ko-KR"/>
        </w:rPr>
      </w:pPr>
    </w:p>
    <w:p w:rsidR="009F3988" w:rsidRPr="0086739A" w:rsidRDefault="0086739A" w:rsidP="009F3988">
      <w:pPr>
        <w:rPr>
          <w:rFonts w:hint="eastAsia"/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>3) insertBack</w:t>
      </w:r>
      <w:r w:rsidRPr="0086739A">
        <w:rPr>
          <w:rFonts w:hint="eastAsia"/>
          <w:sz w:val="22"/>
          <w:szCs w:val="22"/>
          <w:lang w:eastAsia="ko-KR"/>
        </w:rPr>
        <w:t>에서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히스토리에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</w:p>
    <w:p w:rsidR="009F3988" w:rsidRPr="0086739A" w:rsidRDefault="0086739A" w:rsidP="009F3988">
      <w:pPr>
        <w:rPr>
          <w:rFonts w:hint="eastAsia"/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>정상명령어를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넣는다</w:t>
      </w:r>
    </w:p>
    <w:p w:rsidR="009F3988" w:rsidRDefault="009672B3" w:rsidP="009F398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37563</wp:posOffset>
                </wp:positionV>
                <wp:extent cx="726830" cy="375138"/>
                <wp:effectExtent l="0" t="0" r="5461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830" cy="375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48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331.35pt;margin-top:2.95pt;width:57.25pt;height:2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3001108</wp:posOffset>
                </wp:positionH>
                <wp:positionV relativeFrom="paragraph">
                  <wp:posOffset>155184</wp:posOffset>
                </wp:positionV>
                <wp:extent cx="0" cy="457200"/>
                <wp:effectExtent l="76200" t="0" r="57150" b="571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7F7D9" id="직선 화살표 연결선 25" o:spid="_x0000_s1026" type="#_x0000_t32" style="position:absolute;left:0;text-align:left;margin-left:236.3pt;margin-top:12.2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1324708</wp:posOffset>
                </wp:positionH>
                <wp:positionV relativeFrom="paragraph">
                  <wp:posOffset>143461</wp:posOffset>
                </wp:positionV>
                <wp:extent cx="574430" cy="363416"/>
                <wp:effectExtent l="38100" t="0" r="16510" b="5588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0" cy="363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294A" id="직선 화살표 연결선 22" o:spid="_x0000_s1026" type="#_x0000_t32" style="position:absolute;left:0;text-align:left;margin-left:104.3pt;margin-top:11.3pt;width:45.25pt;height:28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" strokecolor="#a5a5a5 [3206]" strokeweight=".5pt">
                <v:stroke endarrow="block" joinstyle="miter"/>
              </v:shape>
            </w:pict>
          </mc:Fallback>
        </mc:AlternateContent>
      </w:r>
    </w:p>
    <w:p w:rsidR="009F3988" w:rsidRDefault="009F3988" w:rsidP="009F3988">
      <w:pPr>
        <w:rPr>
          <w:rFonts w:hint="eastAsia"/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Default="009672B3" w:rsidP="009F398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E89BA" wp14:editId="71068C58">
                <wp:simplePos x="0" y="0"/>
                <wp:positionH relativeFrom="margin">
                  <wp:posOffset>186299</wp:posOffset>
                </wp:positionH>
                <wp:positionV relativeFrom="paragraph">
                  <wp:posOffset>47821</wp:posOffset>
                </wp:positionV>
                <wp:extent cx="1465776" cy="809480"/>
                <wp:effectExtent l="57150" t="38100" r="58420" b="673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76" cy="8094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9A" w:rsidRPr="009672B3" w:rsidRDefault="0086739A" w:rsidP="009F398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  <w:lang w:eastAsia="ko-KR"/>
                              </w:rPr>
                            </w:pPr>
                            <w:proofErr w:type="gramStart"/>
                            <w:r w:rsidRPr="009672B3">
                              <w:rPr>
                                <w:rFonts w:hint="eastAsia"/>
                                <w:sz w:val="44"/>
                                <w:szCs w:val="44"/>
                                <w:lang w:eastAsia="ko-KR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89BA" id="직사각형 7" o:spid="_x0000_s1029" style="position:absolute;margin-left:14.65pt;margin-top:3.75pt;width:115.4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739A" w:rsidRPr="009672B3" w:rsidRDefault="0086739A" w:rsidP="009F398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  <w:lang w:eastAsia="ko-KR"/>
                        </w:rPr>
                      </w:pPr>
                      <w:proofErr w:type="gramStart"/>
                      <w:r w:rsidRPr="009672B3">
                        <w:rPr>
                          <w:rFonts w:hint="eastAsia"/>
                          <w:sz w:val="44"/>
                          <w:szCs w:val="44"/>
                          <w:lang w:eastAsia="ko-KR"/>
                        </w:rPr>
                        <w:t>main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7B1B8" wp14:editId="4C49D747">
                <wp:simplePos x="0" y="0"/>
                <wp:positionH relativeFrom="margin">
                  <wp:align>right</wp:align>
                </wp:positionH>
                <wp:positionV relativeFrom="paragraph">
                  <wp:posOffset>49140</wp:posOffset>
                </wp:positionV>
                <wp:extent cx="1524000" cy="820616"/>
                <wp:effectExtent l="57150" t="38100" r="57150" b="749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9A" w:rsidRPr="009672B3" w:rsidRDefault="0086739A" w:rsidP="009F3988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</w:pPr>
                            <w:proofErr w:type="gramStart"/>
                            <w:r w:rsidRPr="009672B3"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  <w:t>hashFunc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7B1B8" id="직사각형 5" o:spid="_x0000_s1030" style="position:absolute;margin-left:68.8pt;margin-top:3.85pt;width:120pt;height:64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739A" w:rsidRPr="009672B3" w:rsidRDefault="0086739A" w:rsidP="009F3988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</w:pPr>
                      <w:proofErr w:type="gramStart"/>
                      <w:r w:rsidRPr="009672B3"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  <w:t>hashFunc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3C448" wp14:editId="5CADBDC5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488831" cy="833120"/>
                <wp:effectExtent l="57150" t="38100" r="54610" b="812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8331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9A" w:rsidRPr="009672B3" w:rsidRDefault="0086739A" w:rsidP="009F3988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eastAsia="ko-KR"/>
                              </w:rPr>
                            </w:pPr>
                            <w:r w:rsidRPr="009672B3">
                              <w:rPr>
                                <w:sz w:val="36"/>
                                <w:szCs w:val="36"/>
                                <w:lang w:eastAsia="ko-KR"/>
                              </w:rPr>
                              <w:t>DumpEditFill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3C448" id="직사각형 8" o:spid="_x0000_s1031" style="position:absolute;margin-left:0;margin-top:7.55pt;width:117.25pt;height:65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739A" w:rsidRPr="009672B3" w:rsidRDefault="0086739A" w:rsidP="009F3988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eastAsia="ko-KR"/>
                        </w:rPr>
                      </w:pPr>
                      <w:r w:rsidRPr="009672B3">
                        <w:rPr>
                          <w:sz w:val="36"/>
                          <w:szCs w:val="36"/>
                          <w:lang w:eastAsia="ko-KR"/>
                        </w:rPr>
                        <w:t>DumpEditFill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988" w:rsidRDefault="009F3988" w:rsidP="009F3988">
      <w:pPr>
        <w:rPr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Default="009F3988" w:rsidP="009F3988">
      <w:pPr>
        <w:rPr>
          <w:lang w:eastAsia="ko-KR"/>
        </w:rPr>
      </w:pPr>
    </w:p>
    <w:p w:rsidR="009F3988" w:rsidRPr="009F3988" w:rsidRDefault="009F3988" w:rsidP="009F3988">
      <w:pPr>
        <w:rPr>
          <w:rFonts w:hint="eastAsia"/>
          <w:lang w:eastAsia="ko-KR"/>
        </w:rPr>
      </w:pPr>
    </w:p>
    <w:p w:rsidR="009672B3" w:rsidRDefault="009672B3" w:rsidP="00A42703">
      <w:pPr>
        <w:pStyle w:val="af3"/>
        <w:ind w:firstLine="720"/>
      </w:pPr>
    </w:p>
    <w:p w:rsidR="0086739A" w:rsidRDefault="0086739A" w:rsidP="00A42703">
      <w:pPr>
        <w:pStyle w:val="af3"/>
        <w:ind w:firstLine="720"/>
      </w:pPr>
    </w:p>
    <w:p w:rsidR="0086739A" w:rsidRPr="0086739A" w:rsidRDefault="0086739A" w:rsidP="0086739A">
      <w:pPr>
        <w:rPr>
          <w:rFonts w:hint="eastAsia"/>
          <w:sz w:val="22"/>
          <w:szCs w:val="22"/>
          <w:lang w:eastAsia="ko-KR"/>
        </w:rPr>
      </w:pPr>
      <w:r w:rsidRPr="0086739A">
        <w:rPr>
          <w:rFonts w:hint="eastAsia"/>
          <w:sz w:val="22"/>
          <w:szCs w:val="22"/>
          <w:lang w:eastAsia="ko-KR"/>
        </w:rPr>
        <w:t>4)main, DumpEditFill, hashFunc</w:t>
      </w:r>
      <w:r w:rsidRPr="0086739A">
        <w:rPr>
          <w:rFonts w:hint="eastAsia"/>
          <w:sz w:val="22"/>
          <w:szCs w:val="22"/>
          <w:lang w:eastAsia="ko-KR"/>
        </w:rPr>
        <w:t>등의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각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조건에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맞는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명령어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처리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함수를</w:t>
      </w:r>
      <w:r w:rsidRPr="0086739A">
        <w:rPr>
          <w:rFonts w:hint="eastAsia"/>
          <w:sz w:val="22"/>
          <w:szCs w:val="22"/>
          <w:lang w:eastAsia="ko-KR"/>
        </w:rPr>
        <w:t xml:space="preserve"> </w:t>
      </w:r>
      <w:r w:rsidRPr="0086739A">
        <w:rPr>
          <w:rFonts w:hint="eastAsia"/>
          <w:sz w:val="22"/>
          <w:szCs w:val="22"/>
          <w:lang w:eastAsia="ko-KR"/>
        </w:rPr>
        <w:t>시행한다</w:t>
      </w:r>
      <w:r w:rsidRPr="0086739A">
        <w:rPr>
          <w:rFonts w:hint="eastAsia"/>
          <w:sz w:val="22"/>
          <w:szCs w:val="22"/>
          <w:lang w:eastAsia="ko-KR"/>
        </w:rPr>
        <w:t>.</w:t>
      </w:r>
    </w:p>
    <w:p w:rsidR="0086739A" w:rsidRDefault="0086739A" w:rsidP="00A42703">
      <w:pPr>
        <w:pStyle w:val="af3"/>
        <w:ind w:firstLine="720"/>
      </w:pP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lastRenderedPageBreak/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5"/>
    </w:p>
    <w:p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86739A" w:rsidRPr="00595B42" w:rsidRDefault="0086739A" w:rsidP="0086739A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사용자를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통해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입력을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받아</w:t>
      </w:r>
      <w:r w:rsidRPr="00595B42">
        <w:rPr>
          <w:rFonts w:hint="eastAsia"/>
          <w:sz w:val="22"/>
          <w:szCs w:val="22"/>
          <w:lang w:eastAsia="ko-KR"/>
        </w:rPr>
        <w:t xml:space="preserve"> arrangeCommand</w:t>
      </w:r>
      <w:r w:rsidRPr="00595B42">
        <w:rPr>
          <w:rFonts w:hint="eastAsia"/>
          <w:sz w:val="22"/>
          <w:szCs w:val="22"/>
          <w:lang w:eastAsia="ko-KR"/>
        </w:rPr>
        <w:t>함수로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보낸다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만약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정상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입력이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아닐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경우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리턴값으로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-1</w:t>
      </w:r>
      <w:r w:rsidRPr="00595B42">
        <w:rPr>
          <w:rFonts w:hint="eastAsia"/>
          <w:sz w:val="22"/>
          <w:szCs w:val="22"/>
          <w:lang w:eastAsia="ko-KR"/>
        </w:rPr>
        <w:t>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돌아오고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이때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continue</w:t>
      </w:r>
      <w:r w:rsidRPr="00595B42">
        <w:rPr>
          <w:rFonts w:hint="eastAsia"/>
          <w:sz w:val="22"/>
          <w:szCs w:val="22"/>
          <w:lang w:eastAsia="ko-KR"/>
        </w:rPr>
        <w:t>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통해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다른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활동을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하지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않고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새로운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입력을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받게끔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루프를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설정한다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또한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help, dir, opcode, dump</w:t>
      </w:r>
      <w:r w:rsidR="00595B42">
        <w:rPr>
          <w:sz w:val="22"/>
          <w:szCs w:val="22"/>
          <w:lang w:eastAsia="ko-KR"/>
        </w:rPr>
        <w:t xml:space="preserve">, </w:t>
      </w:r>
      <w:r w:rsidR="00595B42">
        <w:rPr>
          <w:rFonts w:hint="eastAsia"/>
          <w:sz w:val="22"/>
          <w:szCs w:val="22"/>
          <w:lang w:eastAsia="ko-KR"/>
        </w:rPr>
        <w:t>해시</w:t>
      </w:r>
      <w:r w:rsidR="00595B42">
        <w:rPr>
          <w:rFonts w:hint="eastAsia"/>
          <w:sz w:val="22"/>
          <w:szCs w:val="22"/>
          <w:lang w:eastAsia="ko-KR"/>
        </w:rPr>
        <w:t xml:space="preserve"> </w:t>
      </w:r>
      <w:r w:rsidR="00595B42">
        <w:rPr>
          <w:rFonts w:hint="eastAsia"/>
          <w:sz w:val="22"/>
          <w:szCs w:val="22"/>
          <w:lang w:eastAsia="ko-KR"/>
        </w:rPr>
        <w:t>테이블</w:t>
      </w:r>
      <w:r w:rsidR="00595B42">
        <w:rPr>
          <w:rFonts w:hint="eastAsia"/>
          <w:sz w:val="22"/>
          <w:szCs w:val="22"/>
          <w:lang w:eastAsia="ko-KR"/>
        </w:rPr>
        <w:t xml:space="preserve"> </w:t>
      </w:r>
      <w:r w:rsidR="00595B42">
        <w:rPr>
          <w:rFonts w:hint="eastAsia"/>
          <w:sz w:val="22"/>
          <w:szCs w:val="22"/>
          <w:lang w:eastAsia="ko-KR"/>
        </w:rPr>
        <w:t>작성</w:t>
      </w:r>
      <w:r w:rsid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등의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비교적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간단한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명령어의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수행은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따로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함수로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분리하지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않고</w:t>
      </w:r>
      <w:r w:rsidRPr="00595B42">
        <w:rPr>
          <w:rFonts w:hint="eastAsia"/>
          <w:sz w:val="22"/>
          <w:szCs w:val="22"/>
          <w:lang w:eastAsia="ko-KR"/>
        </w:rPr>
        <w:t xml:space="preserve">, </w:t>
      </w:r>
      <w:r w:rsidRPr="00595B42">
        <w:rPr>
          <w:sz w:val="22"/>
          <w:szCs w:val="22"/>
          <w:lang w:eastAsia="ko-KR"/>
        </w:rPr>
        <w:t>main</w:t>
      </w:r>
      <w:r w:rsidRPr="00595B42">
        <w:rPr>
          <w:rFonts w:hint="eastAsia"/>
          <w:sz w:val="22"/>
          <w:szCs w:val="22"/>
          <w:lang w:eastAsia="ko-KR"/>
        </w:rPr>
        <w:t>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각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if</w:t>
      </w:r>
      <w:r w:rsidRPr="00595B42">
        <w:rPr>
          <w:rFonts w:hint="eastAsia"/>
          <w:sz w:val="22"/>
          <w:szCs w:val="22"/>
          <w:lang w:eastAsia="ko-KR"/>
        </w:rPr>
        <w:t>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안에서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처리되게끔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하였다</w:t>
      </w:r>
      <w:r w:rsidRPr="00595B42">
        <w:rPr>
          <w:rFonts w:hint="eastAsia"/>
          <w:sz w:val="22"/>
          <w:szCs w:val="22"/>
          <w:lang w:eastAsia="ko-KR"/>
        </w:rPr>
        <w:t>.</w:t>
      </w:r>
    </w:p>
    <w:p w:rsidR="00F7599E" w:rsidRDefault="00CE7811" w:rsidP="0086739A">
      <w:pPr>
        <w:pStyle w:val="3"/>
        <w:rPr>
          <w:lang w:eastAsia="ko-KR"/>
        </w:rPr>
      </w:pPr>
      <w:bookmarkStart w:id="7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>DIR* dir;//</w:t>
      </w:r>
      <w:r w:rsidRPr="00595B42">
        <w:rPr>
          <w:rFonts w:hint="eastAsia"/>
          <w:sz w:val="22"/>
          <w:szCs w:val="22"/>
          <w:lang w:eastAsia="ko-KR"/>
        </w:rPr>
        <w:t>디렉토리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struct</w:t>
      </w:r>
      <w:proofErr w:type="gramEnd"/>
      <w:r w:rsidRPr="00595B42">
        <w:rPr>
          <w:sz w:val="22"/>
          <w:szCs w:val="22"/>
          <w:lang w:eastAsia="ko-KR"/>
        </w:rPr>
        <w:t xml:space="preserve"> dirent* ent;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struct</w:t>
      </w:r>
      <w:proofErr w:type="gramEnd"/>
      <w:r w:rsidRPr="00595B42">
        <w:rPr>
          <w:sz w:val="22"/>
          <w:szCs w:val="22"/>
          <w:lang w:eastAsia="ko-KR"/>
        </w:rPr>
        <w:t xml:space="preserve"> stat buf;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home[1024];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i,j;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isRightCommand=1;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signed</w:t>
      </w:r>
      <w:proofErr w:type="gramEnd"/>
      <w:r w:rsidRPr="00595B42">
        <w:rPr>
          <w:sz w:val="22"/>
          <w:szCs w:val="22"/>
          <w:lang w:eastAsia="ko-KR"/>
        </w:rPr>
        <w:t xml:space="preserve"> long temp;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FILE *fp;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unsigned</w:t>
      </w:r>
      <w:proofErr w:type="gramEnd"/>
      <w:r w:rsidRPr="00595B42">
        <w:rPr>
          <w:sz w:val="22"/>
          <w:szCs w:val="22"/>
          <w:lang w:eastAsia="ko-KR"/>
        </w:rPr>
        <w:t xml:space="preserve"> int id;</w:t>
      </w:r>
    </w:p>
    <w:p w:rsidR="0086739A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Node* pnode = NULL;//</w:t>
      </w:r>
      <w:r w:rsidRPr="00595B42">
        <w:rPr>
          <w:rFonts w:hint="eastAsia"/>
          <w:sz w:val="22"/>
          <w:szCs w:val="22"/>
          <w:lang w:eastAsia="ko-KR"/>
        </w:rPr>
        <w:t>출력때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이용할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포인터</w:t>
      </w:r>
    </w:p>
    <w:p w:rsidR="0086739A" w:rsidRPr="00595B42" w:rsidRDefault="0086739A" w:rsidP="0086739A">
      <w:pPr>
        <w:rPr>
          <w:rFonts w:hint="eastAsia"/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Table* new = NULL;</w:t>
      </w:r>
    </w:p>
    <w:p w:rsidR="00CE7811" w:rsidRDefault="00CE7811" w:rsidP="00D6407C">
      <w:pPr>
        <w:pStyle w:val="2"/>
        <w:rPr>
          <w:rFonts w:hint="eastAsia"/>
          <w:bCs/>
          <w:sz w:val="24"/>
          <w:lang w:eastAsia="ko-KR"/>
        </w:rPr>
      </w:pPr>
      <w:bookmarkStart w:id="8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8"/>
      <w:r w:rsidR="0086739A">
        <w:rPr>
          <w:rFonts w:hint="eastAsia"/>
          <w:bCs/>
          <w:sz w:val="24"/>
          <w:lang w:eastAsia="ko-KR"/>
        </w:rPr>
        <w:t>Create_Node(char* data)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86739A" w:rsidRPr="00595B42" w:rsidRDefault="0086739A" w:rsidP="0086739A">
      <w:pPr>
        <w:rPr>
          <w:rFonts w:hint="eastAsia"/>
          <w:sz w:val="22"/>
          <w:szCs w:val="22"/>
          <w:lang w:eastAsia="ko-KR"/>
        </w:rPr>
      </w:pPr>
      <w:bookmarkStart w:id="10" w:name="_Toc130041409"/>
      <w:r w:rsidRPr="00595B42">
        <w:rPr>
          <w:rFonts w:hint="eastAsia"/>
          <w:sz w:val="22"/>
          <w:szCs w:val="22"/>
          <w:lang w:eastAsia="ko-KR"/>
        </w:rPr>
        <w:t>데이터</w:t>
      </w:r>
      <w:r w:rsidRPr="00595B42">
        <w:rPr>
          <w:rFonts w:hint="eastAsia"/>
          <w:sz w:val="22"/>
          <w:szCs w:val="22"/>
          <w:lang w:eastAsia="ko-KR"/>
        </w:rPr>
        <w:t>(</w:t>
      </w:r>
      <w:r w:rsidRPr="00595B42">
        <w:rPr>
          <w:sz w:val="22"/>
          <w:szCs w:val="22"/>
          <w:lang w:eastAsia="ko-KR"/>
        </w:rPr>
        <w:t>data)</w:t>
      </w:r>
      <w:r w:rsidRPr="00595B42">
        <w:rPr>
          <w:rFonts w:hint="eastAsia"/>
          <w:sz w:val="22"/>
          <w:szCs w:val="22"/>
          <w:lang w:eastAsia="ko-KR"/>
        </w:rPr>
        <w:t>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넘겨받아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새로운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노드를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생성하고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데이터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정보를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노드에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넣어주었다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링크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포인터는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널로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초기화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하였다</w:t>
      </w:r>
      <w:r w:rsidRPr="00595B42">
        <w:rPr>
          <w:rFonts w:hint="eastAsia"/>
          <w:sz w:val="22"/>
          <w:szCs w:val="22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p w:rsidR="00CE7811" w:rsidRPr="00595B42" w:rsidRDefault="0086739A" w:rsidP="0086739A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>Node* newnode</w:t>
      </w:r>
      <w:proofErr w:type="gramStart"/>
      <w:r w:rsidRPr="00595B42">
        <w:rPr>
          <w:sz w:val="22"/>
          <w:szCs w:val="22"/>
          <w:lang w:eastAsia="ko-KR"/>
        </w:rPr>
        <w:t>=(</w:t>
      </w:r>
      <w:proofErr w:type="gramEnd"/>
      <w:r w:rsidRPr="00595B42">
        <w:rPr>
          <w:sz w:val="22"/>
          <w:szCs w:val="22"/>
          <w:lang w:eastAsia="ko-KR"/>
        </w:rPr>
        <w:t>Node*)malloc(sizeof(Node));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1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86739A" w:rsidRPr="0086739A">
        <w:rPr>
          <w:bCs/>
          <w:sz w:val="24"/>
          <w:lang w:eastAsia="ko-KR"/>
        </w:rPr>
        <w:t>insertBack(Node** head, Node** tail, Node* newnode)</w:t>
      </w:r>
      <w:bookmarkEnd w:id="11"/>
    </w:p>
    <w:p w:rsidR="00564BC4" w:rsidRDefault="00564BC4" w:rsidP="00564BC4">
      <w:pPr>
        <w:pStyle w:val="3"/>
        <w:rPr>
          <w:lang w:eastAsia="ko-KR"/>
        </w:rPr>
      </w:pPr>
      <w:bookmarkStart w:id="12" w:name="_Toc130041411"/>
      <w:r>
        <w:rPr>
          <w:rFonts w:hint="eastAsia"/>
          <w:lang w:eastAsia="ko-KR"/>
        </w:rPr>
        <w:t>기능</w:t>
      </w:r>
      <w:bookmarkEnd w:id="12"/>
    </w:p>
    <w:p w:rsidR="0086739A" w:rsidRPr="00595B42" w:rsidRDefault="0086739A" w:rsidP="0086739A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전역변수로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선언한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헤드노드와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테일노드를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확인하여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새로운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정보를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담고있는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뉴노드를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넘겨받아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연결리스트의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끝에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삽입한다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(</w:t>
      </w:r>
      <w:r w:rsidRPr="00595B42">
        <w:rPr>
          <w:rFonts w:hint="eastAsia"/>
          <w:sz w:val="22"/>
          <w:szCs w:val="22"/>
          <w:lang w:eastAsia="ko-KR"/>
        </w:rPr>
        <w:t>히스토리에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기능이므로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끝에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삽입하면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된다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>)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p w:rsidR="00564BC4" w:rsidRPr="00595B42" w:rsidRDefault="0086739A" w:rsidP="00BB4E04">
      <w:pPr>
        <w:ind w:firstLine="720"/>
        <w:rPr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전역변수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–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헤드노드</w:t>
      </w:r>
      <w:r w:rsidRPr="00595B42">
        <w:rPr>
          <w:rFonts w:hint="eastAsia"/>
          <w:sz w:val="22"/>
          <w:szCs w:val="22"/>
          <w:lang w:eastAsia="ko-KR"/>
        </w:rPr>
        <w:t>,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테일노드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4" w:name="_Toc130041413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4"/>
      <w:r w:rsidR="0086739A" w:rsidRPr="0086739A">
        <w:rPr>
          <w:bCs/>
          <w:sz w:val="24"/>
          <w:lang w:eastAsia="ko-KR"/>
        </w:rPr>
        <w:t>arrangeCommand(char* command)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130041414"/>
      <w:r>
        <w:rPr>
          <w:rFonts w:hint="eastAsia"/>
          <w:iCs/>
          <w:sz w:val="24"/>
          <w:lang w:eastAsia="ko-KR"/>
        </w:rPr>
        <w:t>기능</w:t>
      </w:r>
      <w:bookmarkEnd w:id="15"/>
    </w:p>
    <w:p w:rsidR="0086739A" w:rsidRPr="00595B42" w:rsidRDefault="0086739A" w:rsidP="0086739A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메인에서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입력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명령어를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정상적인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명령어인지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판단하고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앞</w:t>
      </w:r>
      <w:r w:rsidR="00A451A4" w:rsidRPr="00595B42">
        <w:rPr>
          <w:rFonts w:hint="eastAsia"/>
          <w:sz w:val="22"/>
          <w:szCs w:val="22"/>
          <w:lang w:eastAsia="ko-KR"/>
        </w:rPr>
        <w:t>,</w:t>
      </w:r>
      <w:r w:rsidR="00A451A4" w:rsidRPr="00595B42">
        <w:rPr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뒤의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공백이나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탭을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제거하여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명령어를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정리해준다</w:t>
      </w:r>
      <w:r w:rsidR="00A451A4" w:rsidRPr="00595B42">
        <w:rPr>
          <w:rFonts w:hint="eastAsia"/>
          <w:sz w:val="22"/>
          <w:szCs w:val="22"/>
          <w:lang w:eastAsia="ko-KR"/>
        </w:rPr>
        <w:t>.</w:t>
      </w:r>
      <w:r w:rsidR="00A451A4" w:rsidRPr="00595B42">
        <w:rPr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명령어는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전역변수이다</w:t>
      </w:r>
      <w:r w:rsidR="00A451A4" w:rsidRPr="00595B42">
        <w:rPr>
          <w:rFonts w:hint="eastAsia"/>
          <w:sz w:val="22"/>
          <w:szCs w:val="22"/>
          <w:lang w:eastAsia="ko-KR"/>
        </w:rPr>
        <w:t>.</w:t>
      </w:r>
      <w:r w:rsidR="00A451A4" w:rsidRPr="00595B42">
        <w:rPr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정상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명령어이면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메인에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sz w:val="22"/>
          <w:szCs w:val="22"/>
          <w:lang w:eastAsia="ko-KR"/>
        </w:rPr>
        <w:t>1</w:t>
      </w:r>
      <w:r w:rsidR="00A451A4" w:rsidRPr="00595B42">
        <w:rPr>
          <w:rFonts w:hint="eastAsia"/>
          <w:sz w:val="22"/>
          <w:szCs w:val="22"/>
          <w:lang w:eastAsia="ko-KR"/>
        </w:rPr>
        <w:t>을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반환하고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아니라면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sz w:val="22"/>
          <w:szCs w:val="22"/>
          <w:lang w:eastAsia="ko-KR"/>
        </w:rPr>
        <w:t>-1</w:t>
      </w:r>
      <w:r w:rsidR="00A451A4" w:rsidRPr="00595B42">
        <w:rPr>
          <w:rFonts w:hint="eastAsia"/>
          <w:sz w:val="22"/>
          <w:szCs w:val="22"/>
          <w:lang w:eastAsia="ko-KR"/>
        </w:rPr>
        <w:t>을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반환한다</w:t>
      </w:r>
      <w:r w:rsidR="00A451A4" w:rsidRPr="00595B42">
        <w:rPr>
          <w:rFonts w:hint="eastAsia"/>
          <w:sz w:val="22"/>
          <w:szCs w:val="22"/>
          <w:lang w:eastAsia="ko-KR"/>
        </w:rPr>
        <w:t>.</w:t>
      </w:r>
      <w:r w:rsidR="00A451A4" w:rsidRPr="00595B42">
        <w:rPr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여러가지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명령어의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예외처리를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여기서</w:t>
      </w:r>
      <w:r w:rsidR="00A451A4" w:rsidRPr="00595B42">
        <w:rPr>
          <w:rFonts w:hint="eastAsia"/>
          <w:sz w:val="22"/>
          <w:szCs w:val="22"/>
          <w:lang w:eastAsia="ko-KR"/>
        </w:rPr>
        <w:t xml:space="preserve"> </w:t>
      </w:r>
      <w:r w:rsidR="00A451A4" w:rsidRPr="00595B42">
        <w:rPr>
          <w:rFonts w:hint="eastAsia"/>
          <w:sz w:val="22"/>
          <w:szCs w:val="22"/>
          <w:lang w:eastAsia="ko-KR"/>
        </w:rPr>
        <w:t>해준다</w:t>
      </w:r>
      <w:r w:rsidR="00A451A4" w:rsidRPr="00595B42">
        <w:rPr>
          <w:rFonts w:hint="eastAsia"/>
          <w:sz w:val="22"/>
          <w:szCs w:val="22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6" w:name="_Toc130041415"/>
      <w:r>
        <w:rPr>
          <w:rFonts w:hint="eastAsia"/>
          <w:lang w:eastAsia="ko-KR"/>
        </w:rPr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i,j = 0;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start_flag = 0;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return_flag1 = 1;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return_flag2 = 1;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comma_index1=-1;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comma_index2=-1;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store[MAX] = {'\0',};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 xml:space="preserve">    char store2[MAX] = {'\0',};//dump</w:t>
      </w:r>
      <w:r w:rsidRPr="00595B42">
        <w:rPr>
          <w:rFonts w:hint="eastAsia"/>
          <w:sz w:val="22"/>
          <w:szCs w:val="22"/>
          <w:lang w:eastAsia="ko-KR"/>
        </w:rPr>
        <w:t>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숫자명령어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처리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위해서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따로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저장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dumpRange[MAX] = {'\0',};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>* ptr;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7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7"/>
      <w:r w:rsidR="00A451A4" w:rsidRPr="00A451A4">
        <w:rPr>
          <w:bCs/>
          <w:sz w:val="24"/>
          <w:lang w:eastAsia="ko-KR"/>
        </w:rPr>
        <w:t>DumpEditFill(int start, int end, int address, int value)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130041417"/>
      <w:r>
        <w:rPr>
          <w:rFonts w:hint="eastAsia"/>
          <w:iCs/>
          <w:sz w:val="24"/>
          <w:lang w:eastAsia="ko-KR"/>
        </w:rPr>
        <w:t>기능</w:t>
      </w:r>
      <w:bookmarkEnd w:id="18"/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인자를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가진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dump</w:t>
      </w:r>
      <w:r w:rsidRPr="00595B42">
        <w:rPr>
          <w:rFonts w:hint="eastAsia"/>
          <w:sz w:val="22"/>
          <w:szCs w:val="22"/>
          <w:lang w:eastAsia="ko-KR"/>
        </w:rPr>
        <w:t>명령어</w:t>
      </w:r>
      <w:r w:rsidRPr="00595B42">
        <w:rPr>
          <w:rFonts w:hint="eastAsia"/>
          <w:sz w:val="22"/>
          <w:szCs w:val="22"/>
          <w:lang w:eastAsia="ko-KR"/>
        </w:rPr>
        <w:t>,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 xml:space="preserve">edit </w:t>
      </w:r>
      <w:r w:rsidRPr="00595B42">
        <w:rPr>
          <w:rFonts w:hint="eastAsia"/>
          <w:sz w:val="22"/>
          <w:szCs w:val="22"/>
          <w:lang w:eastAsia="ko-KR"/>
        </w:rPr>
        <w:t>명령어</w:t>
      </w:r>
      <w:r w:rsidRPr="00595B42">
        <w:rPr>
          <w:rFonts w:hint="eastAsia"/>
          <w:sz w:val="22"/>
          <w:szCs w:val="22"/>
          <w:lang w:eastAsia="ko-KR"/>
        </w:rPr>
        <w:t>,</w:t>
      </w:r>
      <w:r w:rsidRPr="00595B42">
        <w:rPr>
          <w:sz w:val="22"/>
          <w:szCs w:val="22"/>
          <w:lang w:eastAsia="ko-KR"/>
        </w:rPr>
        <w:t xml:space="preserve"> fill </w:t>
      </w:r>
      <w:r w:rsidRPr="00595B42">
        <w:rPr>
          <w:rFonts w:hint="eastAsia"/>
          <w:sz w:val="22"/>
          <w:szCs w:val="22"/>
          <w:lang w:eastAsia="ko-KR"/>
        </w:rPr>
        <w:t>명령어의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수행을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처리해준다</w:t>
      </w:r>
      <w:r w:rsidRPr="00595B42">
        <w:rPr>
          <w:rFonts w:hint="eastAsia"/>
          <w:sz w:val="22"/>
          <w:szCs w:val="22"/>
          <w:lang w:eastAsia="ko-KR"/>
        </w:rPr>
        <w:t>.</w:t>
      </w:r>
    </w:p>
    <w:p w:rsidR="00564BC4" w:rsidRDefault="00564BC4" w:rsidP="00A451A4">
      <w:pPr>
        <w:pStyle w:val="3"/>
        <w:numPr>
          <w:ilvl w:val="0"/>
          <w:numId w:val="0"/>
        </w:numPr>
        <w:rPr>
          <w:iCs/>
          <w:sz w:val="24"/>
          <w:lang w:eastAsia="ko-KR"/>
        </w:rPr>
      </w:pPr>
      <w:bookmarkStart w:id="19" w:name="_Toc130041418"/>
      <w:r>
        <w:rPr>
          <w:rFonts w:hint="eastAsia"/>
          <w:iCs/>
          <w:sz w:val="24"/>
          <w:lang w:eastAsia="ko-KR"/>
        </w:rPr>
        <w:t>사용변수</w:t>
      </w:r>
      <w:bookmarkEnd w:id="19"/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signed</w:t>
      </w:r>
      <w:proofErr w:type="gramEnd"/>
      <w:r w:rsidRPr="00595B42">
        <w:rPr>
          <w:sz w:val="22"/>
          <w:szCs w:val="22"/>
          <w:lang w:eastAsia="ko-KR"/>
        </w:rPr>
        <w:t xml:space="preserve"> long i,j;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signed</w:t>
      </w:r>
      <w:proofErr w:type="gramEnd"/>
      <w:r w:rsidRPr="00595B42">
        <w:rPr>
          <w:sz w:val="22"/>
          <w:szCs w:val="22"/>
          <w:lang w:eastAsia="ko-KR"/>
        </w:rPr>
        <w:t xml:space="preserve"> long temp;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signed</w:t>
      </w:r>
      <w:proofErr w:type="gramEnd"/>
      <w:r w:rsidRPr="00595B42">
        <w:rPr>
          <w:sz w:val="22"/>
          <w:szCs w:val="22"/>
          <w:lang w:eastAsia="ko-KR"/>
        </w:rPr>
        <w:t xml:space="preserve"> long endTemp;</w:t>
      </w:r>
    </w:p>
    <w:p w:rsidR="00564BC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unsigned</w:t>
      </w:r>
      <w:proofErr w:type="gramEnd"/>
      <w:r w:rsidRPr="00595B42">
        <w:rPr>
          <w:sz w:val="22"/>
          <w:szCs w:val="22"/>
          <w:lang w:eastAsia="ko-KR"/>
        </w:rPr>
        <w:t xml:space="preserve"> int endLinenum;</w:t>
      </w:r>
    </w:p>
    <w:p w:rsidR="00A451A4" w:rsidRDefault="00A451A4" w:rsidP="00A451A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451A4">
        <w:rPr>
          <w:bCs/>
          <w:sz w:val="24"/>
          <w:lang w:eastAsia="ko-KR"/>
        </w:rPr>
        <w:t>Create_Table(int key, char* name)</w:t>
      </w:r>
    </w:p>
    <w:p w:rsidR="00A451A4" w:rsidRDefault="00A451A4" w:rsidP="00A451A4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해시테이블에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사용하기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위한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테이블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한블럭을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만들고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정보를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넣어준다</w:t>
      </w:r>
      <w:r w:rsidRPr="00595B42">
        <w:rPr>
          <w:rFonts w:hint="eastAsia"/>
          <w:sz w:val="22"/>
          <w:szCs w:val="22"/>
          <w:lang w:eastAsia="ko-KR"/>
        </w:rPr>
        <w:t>.</w:t>
      </w:r>
    </w:p>
    <w:p w:rsidR="00A451A4" w:rsidRDefault="00A451A4" w:rsidP="00A451A4">
      <w:pPr>
        <w:pStyle w:val="3"/>
        <w:numPr>
          <w:ilvl w:val="0"/>
          <w:numId w:val="0"/>
        </w:numPr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451A4" w:rsidRPr="00595B42" w:rsidRDefault="00A451A4" w:rsidP="00595B42">
      <w:pPr>
        <w:tabs>
          <w:tab w:val="left" w:pos="4117"/>
        </w:tabs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>Table* new = (Table*</w:t>
      </w:r>
      <w:proofErr w:type="gramStart"/>
      <w:r w:rsidRPr="00595B42">
        <w:rPr>
          <w:sz w:val="22"/>
          <w:szCs w:val="22"/>
          <w:lang w:eastAsia="ko-KR"/>
        </w:rPr>
        <w:t>)malloc</w:t>
      </w:r>
      <w:proofErr w:type="gramEnd"/>
      <w:r w:rsidRPr="00595B42">
        <w:rPr>
          <w:sz w:val="22"/>
          <w:szCs w:val="22"/>
          <w:lang w:eastAsia="ko-KR"/>
        </w:rPr>
        <w:t>(sizeof(Table))</w:t>
      </w:r>
      <w:r w:rsidR="00595B42" w:rsidRPr="00595B42">
        <w:rPr>
          <w:sz w:val="22"/>
          <w:szCs w:val="22"/>
          <w:lang w:eastAsia="ko-KR"/>
        </w:rPr>
        <w:tab/>
      </w:r>
    </w:p>
    <w:p w:rsidR="00A451A4" w:rsidRDefault="00A451A4" w:rsidP="00A451A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451A4">
        <w:rPr>
          <w:bCs/>
          <w:sz w:val="24"/>
          <w:lang w:eastAsia="ko-KR"/>
        </w:rPr>
        <w:t>hashFunc(char* mnemonic)</w:t>
      </w:r>
    </w:p>
    <w:p w:rsidR="00A451A4" w:rsidRPr="00A451A4" w:rsidRDefault="00A451A4" w:rsidP="00A451A4">
      <w:pPr>
        <w:pStyle w:val="3"/>
        <w:rPr>
          <w:rFonts w:hint="eastAsia"/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해시테이블에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사용하기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위한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해시함수를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구성하였다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명령어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mnemonic</w:t>
      </w:r>
      <w:r w:rsidRPr="00595B42">
        <w:rPr>
          <w:rFonts w:hint="eastAsia"/>
          <w:sz w:val="22"/>
          <w:szCs w:val="22"/>
          <w:lang w:eastAsia="ko-KR"/>
        </w:rPr>
        <w:t>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받아서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아이디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값을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해시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값</w:t>
      </w:r>
      <w:r w:rsidRPr="00595B42">
        <w:rPr>
          <w:rFonts w:hint="eastAsia"/>
          <w:sz w:val="22"/>
          <w:szCs w:val="22"/>
          <w:lang w:eastAsia="ko-KR"/>
        </w:rPr>
        <w:t>(</w:t>
      </w:r>
      <w:r w:rsidRPr="00595B42">
        <w:rPr>
          <w:sz w:val="22"/>
          <w:szCs w:val="22"/>
          <w:lang w:eastAsia="ko-KR"/>
        </w:rPr>
        <w:t>MAX_HASH</w:t>
      </w:r>
      <w:r w:rsidRPr="00595B42">
        <w:rPr>
          <w:rFonts w:hint="eastAsia"/>
          <w:sz w:val="22"/>
          <w:szCs w:val="22"/>
          <w:lang w:eastAsia="ko-KR"/>
        </w:rPr>
        <w:t>인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sz w:val="22"/>
          <w:szCs w:val="22"/>
          <w:lang w:eastAsia="ko-KR"/>
        </w:rPr>
        <w:t>20</w:t>
      </w:r>
      <w:r w:rsidRPr="00595B42">
        <w:rPr>
          <w:rFonts w:hint="eastAsia"/>
          <w:sz w:val="22"/>
          <w:szCs w:val="22"/>
          <w:lang w:eastAsia="ko-KR"/>
        </w:rPr>
        <w:t>으로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나눈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값</w:t>
      </w:r>
      <w:r w:rsidRPr="00595B42">
        <w:rPr>
          <w:rFonts w:hint="eastAsia"/>
          <w:sz w:val="22"/>
          <w:szCs w:val="22"/>
          <w:lang w:eastAsia="ko-KR"/>
        </w:rPr>
        <w:t>)</w:t>
      </w:r>
      <w:r w:rsidRPr="00595B42">
        <w:rPr>
          <w:rFonts w:hint="eastAsia"/>
          <w:sz w:val="22"/>
          <w:szCs w:val="22"/>
          <w:lang w:eastAsia="ko-KR"/>
        </w:rPr>
        <w:t>으로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변환하여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반환했다</w:t>
      </w:r>
      <w:r w:rsidRPr="00595B42">
        <w:rPr>
          <w:rFonts w:hint="eastAsia"/>
          <w:sz w:val="22"/>
          <w:szCs w:val="22"/>
          <w:lang w:eastAsia="ko-KR"/>
        </w:rPr>
        <w:t>.</w:t>
      </w:r>
      <w:r w:rsidRPr="00595B42">
        <w:rPr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이를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통해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키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값으로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선형시간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안에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정보에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접근할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있다</w:t>
      </w:r>
      <w:r w:rsidRPr="00595B42">
        <w:rPr>
          <w:rFonts w:hint="eastAsia"/>
          <w:sz w:val="22"/>
          <w:szCs w:val="22"/>
          <w:lang w:eastAsia="ko-KR"/>
        </w:rPr>
        <w:t>.</w:t>
      </w:r>
    </w:p>
    <w:p w:rsidR="00A451A4" w:rsidRDefault="00A451A4" w:rsidP="00A451A4">
      <w:pPr>
        <w:pStyle w:val="3"/>
        <w:numPr>
          <w:ilvl w:val="0"/>
          <w:numId w:val="0"/>
        </w:numPr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unsigned</w:t>
      </w:r>
      <w:proofErr w:type="gramEnd"/>
      <w:r w:rsidRPr="00595B42">
        <w:rPr>
          <w:sz w:val="22"/>
          <w:szCs w:val="22"/>
          <w:lang w:eastAsia="ko-KR"/>
        </w:rPr>
        <w:t xml:space="preserve"> int hashkey=30;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lastRenderedPageBreak/>
        <w:t xml:space="preserve">    </w:t>
      </w:r>
      <w:proofErr w:type="gramStart"/>
      <w:r w:rsidRPr="00595B42">
        <w:rPr>
          <w:sz w:val="22"/>
          <w:szCs w:val="22"/>
          <w:lang w:eastAsia="ko-KR"/>
        </w:rPr>
        <w:t>unsigned</w:t>
      </w:r>
      <w:proofErr w:type="gramEnd"/>
      <w:r w:rsidRPr="00595B42">
        <w:rPr>
          <w:sz w:val="22"/>
          <w:szCs w:val="22"/>
          <w:lang w:eastAsia="ko-KR"/>
        </w:rPr>
        <w:t xml:space="preserve"> int key;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name[MAX];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format[MAX];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FILE *fp;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</w:p>
    <w:p w:rsidR="003C0BF8" w:rsidRDefault="00CE7811" w:rsidP="00A451A4">
      <w:pPr>
        <w:pStyle w:val="1"/>
        <w:rPr>
          <w:bCs/>
          <w:sz w:val="28"/>
          <w:lang w:eastAsia="ko-KR"/>
        </w:rPr>
      </w:pPr>
      <w:bookmarkStart w:id="20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</w:t>
      </w:r>
      <w:bookmarkEnd w:id="20"/>
      <w:r w:rsidR="00A451A4">
        <w:rPr>
          <w:rFonts w:hint="eastAsia"/>
          <w:bCs/>
          <w:sz w:val="28"/>
          <w:lang w:eastAsia="ko-KR"/>
        </w:rPr>
        <w:t>보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typedef</w:t>
      </w:r>
      <w:proofErr w:type="gramEnd"/>
      <w:r w:rsidRPr="00595B42">
        <w:rPr>
          <w:sz w:val="22"/>
          <w:szCs w:val="22"/>
          <w:lang w:eastAsia="ko-KR"/>
        </w:rPr>
        <w:t xml:space="preserve"> struct Table{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int</w:t>
      </w:r>
      <w:proofErr w:type="gramEnd"/>
      <w:r w:rsidRPr="00595B42">
        <w:rPr>
          <w:sz w:val="22"/>
          <w:szCs w:val="22"/>
          <w:lang w:eastAsia="ko-KR"/>
        </w:rPr>
        <w:t xml:space="preserve"> id;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instruct[MAX];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struct</w:t>
      </w:r>
      <w:proofErr w:type="gramEnd"/>
      <w:r w:rsidRPr="00595B42">
        <w:rPr>
          <w:sz w:val="22"/>
          <w:szCs w:val="22"/>
          <w:lang w:eastAsia="ko-KR"/>
        </w:rPr>
        <w:t xml:space="preserve"> Table* hashNext;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}Table</w:t>
      </w:r>
      <w:proofErr w:type="gramEnd"/>
      <w:r w:rsidRPr="00595B42">
        <w:rPr>
          <w:sz w:val="22"/>
          <w:szCs w:val="22"/>
          <w:lang w:eastAsia="ko-KR"/>
        </w:rPr>
        <w:t>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Table* </w:t>
      </w:r>
      <w:proofErr w:type="gramStart"/>
      <w:r w:rsidRPr="00595B42">
        <w:rPr>
          <w:sz w:val="22"/>
          <w:szCs w:val="22"/>
          <w:lang w:eastAsia="ko-KR"/>
        </w:rPr>
        <w:t>hashTable[</w:t>
      </w:r>
      <w:proofErr w:type="gramEnd"/>
      <w:r w:rsidRPr="00595B42">
        <w:rPr>
          <w:sz w:val="22"/>
          <w:szCs w:val="22"/>
          <w:lang w:eastAsia="ko-KR"/>
        </w:rPr>
        <w:t>MAX_HASH];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unsigned</w:t>
      </w:r>
      <w:proofErr w:type="gramEnd"/>
      <w:r w:rsidRPr="00595B42">
        <w:rPr>
          <w:sz w:val="22"/>
          <w:szCs w:val="22"/>
          <w:lang w:eastAsia="ko-KR"/>
        </w:rPr>
        <w:t xml:space="preserve"> int key;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name[MAX];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format[MAX];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mnemonic[MAX];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typedef</w:t>
      </w:r>
      <w:proofErr w:type="gramEnd"/>
      <w:r w:rsidRPr="00595B42">
        <w:rPr>
          <w:sz w:val="22"/>
          <w:szCs w:val="22"/>
          <w:lang w:eastAsia="ko-KR"/>
        </w:rPr>
        <w:t xml:space="preserve"> struct Node{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char</w:t>
      </w:r>
      <w:proofErr w:type="gramEnd"/>
      <w:r w:rsidRPr="00595B42">
        <w:rPr>
          <w:sz w:val="22"/>
          <w:szCs w:val="22"/>
          <w:lang w:eastAsia="ko-KR"/>
        </w:rPr>
        <w:t xml:space="preserve"> data[MAX];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 xml:space="preserve">    </w:t>
      </w:r>
      <w:proofErr w:type="gramStart"/>
      <w:r w:rsidRPr="00595B42">
        <w:rPr>
          <w:sz w:val="22"/>
          <w:szCs w:val="22"/>
          <w:lang w:eastAsia="ko-KR"/>
        </w:rPr>
        <w:t>struct</w:t>
      </w:r>
      <w:proofErr w:type="gramEnd"/>
      <w:r w:rsidRPr="00595B42">
        <w:rPr>
          <w:sz w:val="22"/>
          <w:szCs w:val="22"/>
          <w:lang w:eastAsia="ko-KR"/>
        </w:rPr>
        <w:t xml:space="preserve"> Node* link;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}Node</w:t>
      </w:r>
      <w:proofErr w:type="gramEnd"/>
      <w:r w:rsidRPr="00595B42">
        <w:rPr>
          <w:sz w:val="22"/>
          <w:szCs w:val="22"/>
          <w:lang w:eastAsia="ko-KR"/>
        </w:rPr>
        <w:t>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>Node* head = NULL;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sz w:val="22"/>
          <w:szCs w:val="22"/>
          <w:lang w:eastAsia="ko-KR"/>
        </w:rPr>
        <w:t>Node* tail = NULL;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signed</w:t>
      </w:r>
      <w:proofErr w:type="gramEnd"/>
      <w:r w:rsidRPr="00595B42">
        <w:rPr>
          <w:sz w:val="22"/>
          <w:szCs w:val="22"/>
          <w:lang w:eastAsia="ko-KR"/>
        </w:rPr>
        <w:t xml:space="preserve"> long start = -1;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signed</w:t>
      </w:r>
      <w:proofErr w:type="gramEnd"/>
      <w:r w:rsidRPr="00595B42">
        <w:rPr>
          <w:sz w:val="22"/>
          <w:szCs w:val="22"/>
          <w:lang w:eastAsia="ko-KR"/>
        </w:rPr>
        <w:t xml:space="preserve"> long end = -1;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signed</w:t>
      </w:r>
      <w:proofErr w:type="gramEnd"/>
      <w:r w:rsidRPr="00595B42">
        <w:rPr>
          <w:sz w:val="22"/>
          <w:szCs w:val="22"/>
          <w:lang w:eastAsia="ko-KR"/>
        </w:rPr>
        <w:t xml:space="preserve"> long value = -1;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signed long address = -1; //</w:t>
      </w:r>
      <w:r w:rsidRPr="00595B42">
        <w:rPr>
          <w:rFonts w:hint="eastAsia"/>
          <w:sz w:val="22"/>
          <w:szCs w:val="22"/>
          <w:lang w:eastAsia="ko-KR"/>
        </w:rPr>
        <w:t>보통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메모리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주소는</w:t>
      </w:r>
      <w:r w:rsidRPr="00595B42">
        <w:rPr>
          <w:rFonts w:hint="eastAsia"/>
          <w:sz w:val="22"/>
          <w:szCs w:val="22"/>
          <w:lang w:eastAsia="ko-KR"/>
        </w:rPr>
        <w:t xml:space="preserve"> unsigned</w:t>
      </w:r>
      <w:r w:rsidRPr="00595B42">
        <w:rPr>
          <w:rFonts w:hint="eastAsia"/>
          <w:sz w:val="22"/>
          <w:szCs w:val="22"/>
          <w:lang w:eastAsia="ko-KR"/>
        </w:rPr>
        <w:t>지만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예외처리를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위해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음수를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써야했음</w:t>
      </w:r>
      <w:r w:rsidRPr="00595B42">
        <w:rPr>
          <w:rFonts w:hint="eastAsia"/>
          <w:sz w:val="22"/>
          <w:szCs w:val="22"/>
          <w:lang w:eastAsia="ko-KR"/>
        </w:rPr>
        <w:t xml:space="preserve">. </w:t>
      </w:r>
      <w:r w:rsidRPr="00595B42">
        <w:rPr>
          <w:rFonts w:hint="eastAsia"/>
          <w:sz w:val="22"/>
          <w:szCs w:val="22"/>
          <w:lang w:eastAsia="ko-KR"/>
        </w:rPr>
        <w:t>또</w:t>
      </w:r>
      <w:r w:rsidRPr="00595B42">
        <w:rPr>
          <w:rFonts w:hint="eastAsia"/>
          <w:sz w:val="22"/>
          <w:szCs w:val="22"/>
          <w:lang w:eastAsia="ko-KR"/>
        </w:rPr>
        <w:t xml:space="preserve"> FFFFF</w:t>
      </w:r>
      <w:r w:rsidRPr="00595B42">
        <w:rPr>
          <w:rFonts w:hint="eastAsia"/>
          <w:sz w:val="22"/>
          <w:szCs w:val="22"/>
          <w:lang w:eastAsia="ko-KR"/>
        </w:rPr>
        <w:t>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최대니까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범위고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괜찮고</w:t>
      </w:r>
      <w:proofErr w:type="gramStart"/>
      <w:r w:rsidRPr="00595B42">
        <w:rPr>
          <w:rFonts w:hint="eastAsia"/>
          <w:sz w:val="22"/>
          <w:szCs w:val="22"/>
          <w:lang w:eastAsia="ko-KR"/>
        </w:rPr>
        <w:t>..</w:t>
      </w:r>
      <w:proofErr w:type="gramEnd"/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unsigned int line_num = 0;//</w:t>
      </w:r>
      <w:r w:rsidRPr="00595B42">
        <w:rPr>
          <w:rFonts w:hint="eastAsia"/>
          <w:sz w:val="22"/>
          <w:szCs w:val="22"/>
          <w:lang w:eastAsia="ko-KR"/>
        </w:rPr>
        <w:t>가상메모리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해당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라인의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맨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왼쪽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주소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unsigned int dump_p = 0;//</w:t>
      </w:r>
      <w:r w:rsidRPr="00595B42">
        <w:rPr>
          <w:rFonts w:hint="eastAsia"/>
          <w:sz w:val="22"/>
          <w:szCs w:val="22"/>
          <w:lang w:eastAsia="ko-KR"/>
        </w:rPr>
        <w:t>가상메모리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각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주소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가리키는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용도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proofErr w:type="gramStart"/>
      <w:r w:rsidRPr="00595B42">
        <w:rPr>
          <w:sz w:val="22"/>
          <w:szCs w:val="22"/>
          <w:lang w:eastAsia="ko-KR"/>
        </w:rPr>
        <w:t>unsigned</w:t>
      </w:r>
      <w:proofErr w:type="gramEnd"/>
      <w:r w:rsidRPr="00595B42">
        <w:rPr>
          <w:sz w:val="22"/>
          <w:szCs w:val="22"/>
          <w:lang w:eastAsia="ko-KR"/>
        </w:rPr>
        <w:t xml:space="preserve"> char virtual[MAX_memory]="is sample program;;saoo3rklsnkada sd 20161620 suyeo leald;jdasAD";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char command[MAX];///</w:t>
      </w:r>
      <w:r w:rsidRPr="00595B42">
        <w:rPr>
          <w:rFonts w:hint="eastAsia"/>
          <w:sz w:val="22"/>
          <w:szCs w:val="22"/>
          <w:lang w:eastAsia="ko-KR"/>
        </w:rPr>
        <w:t>전체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명령어를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관장하는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proofErr w:type="gramStart"/>
      <w:r w:rsidRPr="00595B42">
        <w:rPr>
          <w:rFonts w:hint="eastAsia"/>
          <w:sz w:val="22"/>
          <w:szCs w:val="22"/>
          <w:lang w:eastAsia="ko-KR"/>
        </w:rPr>
        <w:t>전역변수</w:t>
      </w:r>
      <w:r w:rsidRPr="00595B42">
        <w:rPr>
          <w:rFonts w:hint="eastAsia"/>
          <w:sz w:val="22"/>
          <w:szCs w:val="22"/>
          <w:lang w:eastAsia="ko-KR"/>
        </w:rPr>
        <w:t xml:space="preserve"> ;</w:t>
      </w:r>
      <w:proofErr w:type="gramEnd"/>
      <w:r w:rsidRPr="00595B42">
        <w:rPr>
          <w:rFonts w:hint="eastAsia"/>
          <w:sz w:val="22"/>
          <w:szCs w:val="22"/>
          <w:lang w:eastAsia="ko-KR"/>
        </w:rPr>
        <w:t xml:space="preserve">; </w:t>
      </w:r>
      <w:r w:rsidRPr="00595B42">
        <w:rPr>
          <w:rFonts w:hint="eastAsia"/>
          <w:sz w:val="22"/>
          <w:szCs w:val="22"/>
          <w:lang w:eastAsia="ko-KR"/>
        </w:rPr>
        <w:t>밑의</w:t>
      </w:r>
      <w:r w:rsidRPr="00595B42">
        <w:rPr>
          <w:rFonts w:hint="eastAsia"/>
          <w:sz w:val="22"/>
          <w:szCs w:val="22"/>
          <w:lang w:eastAsia="ko-KR"/>
        </w:rPr>
        <w:t xml:space="preserve"> arrangeCommand</w:t>
      </w:r>
      <w:r w:rsidRPr="00595B42">
        <w:rPr>
          <w:rFonts w:hint="eastAsia"/>
          <w:sz w:val="22"/>
          <w:szCs w:val="22"/>
          <w:lang w:eastAsia="ko-KR"/>
        </w:rPr>
        <w:t>를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거치면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명령어가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정리됨</w:t>
      </w:r>
    </w:p>
    <w:p w:rsidR="00A451A4" w:rsidRPr="00595B42" w:rsidRDefault="00A451A4" w:rsidP="00A451A4">
      <w:pPr>
        <w:rPr>
          <w:sz w:val="22"/>
          <w:szCs w:val="22"/>
          <w:lang w:eastAsia="ko-KR"/>
        </w:rPr>
      </w:pPr>
      <w:r w:rsidRPr="00595B42">
        <w:rPr>
          <w:rFonts w:hint="eastAsia"/>
          <w:sz w:val="22"/>
          <w:szCs w:val="22"/>
          <w:lang w:eastAsia="ko-KR"/>
        </w:rPr>
        <w:t>char store_command[MAX];//</w:t>
      </w:r>
      <w:r w:rsidRPr="00595B42">
        <w:rPr>
          <w:rFonts w:hint="eastAsia"/>
          <w:sz w:val="22"/>
          <w:szCs w:val="22"/>
          <w:lang w:eastAsia="ko-KR"/>
        </w:rPr>
        <w:t>히스토리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출력용을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위해서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처음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받은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명령어</w:t>
      </w:r>
      <w:r w:rsidRPr="00595B42">
        <w:rPr>
          <w:rFonts w:hint="eastAsia"/>
          <w:sz w:val="22"/>
          <w:szCs w:val="22"/>
          <w:lang w:eastAsia="ko-KR"/>
        </w:rPr>
        <w:t xml:space="preserve"> </w:t>
      </w:r>
      <w:r w:rsidRPr="00595B42">
        <w:rPr>
          <w:rFonts w:hint="eastAsia"/>
          <w:sz w:val="22"/>
          <w:szCs w:val="22"/>
          <w:lang w:eastAsia="ko-KR"/>
        </w:rPr>
        <w:t>저장</w:t>
      </w:r>
    </w:p>
    <w:p w:rsidR="00A451A4" w:rsidRPr="00595B42" w:rsidRDefault="00A451A4" w:rsidP="00A451A4">
      <w:pPr>
        <w:rPr>
          <w:rFonts w:hint="eastAsia"/>
          <w:sz w:val="22"/>
          <w:szCs w:val="22"/>
          <w:lang w:eastAsia="ko-KR"/>
        </w:rPr>
      </w:pPr>
    </w:p>
    <w:p w:rsidR="006070F7" w:rsidRDefault="006070F7" w:rsidP="006070F7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</w:p>
    <w:p w:rsidR="00595B42" w:rsidRDefault="00595B42" w:rsidP="00595B4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595B42" w:rsidRPr="00595B42" w:rsidRDefault="00595B42" w:rsidP="00595B42">
      <w:pPr>
        <w:rPr>
          <w:rFonts w:hint="eastAsia"/>
          <w:lang w:eastAsia="ko-KR"/>
        </w:rPr>
      </w:pPr>
    </w:p>
    <w:p w:rsidR="006070F7" w:rsidRDefault="00A451A4" w:rsidP="006070F7">
      <w:pPr>
        <w:rPr>
          <w:lang w:eastAsia="ko-KR"/>
        </w:rPr>
      </w:pPr>
      <w:r>
        <w:rPr>
          <w:rFonts w:hint="eastAsia"/>
          <w:lang w:eastAsia="ko-KR"/>
        </w:rPr>
        <w:t>&lt;20161620.h&gt;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#include &lt;stdio.h&gt;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>#include &lt;stdlib.h&gt;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#include &lt;string.h&gt;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#include &lt;dirent.h&gt;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#include &lt;sys/stat.h&gt;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#define MAX 257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#define STACK_MAX 1000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#define MAX_memory 1048600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#define MAX_HASH 20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#define HASH_KEY(key) key%MAX_HASH////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키값으로의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typedef</w:t>
      </w:r>
      <w:proofErr w:type="gramEnd"/>
      <w:r>
        <w:rPr>
          <w:lang w:eastAsia="ko-KR"/>
        </w:rPr>
        <w:t xml:space="preserve"> struct Table{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id;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instruct[MAX];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Table* hashNext;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}Table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Table* </w:t>
      </w:r>
      <w:proofErr w:type="gramStart"/>
      <w:r>
        <w:rPr>
          <w:lang w:eastAsia="ko-KR"/>
        </w:rPr>
        <w:t>hashTable[</w:t>
      </w:r>
      <w:proofErr w:type="gramEnd"/>
      <w:r>
        <w:rPr>
          <w:lang w:eastAsia="ko-KR"/>
        </w:rPr>
        <w:t>MAX_HASH];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int key;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name[MAX];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format[MAX];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mnemonic[MAX];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typedef</w:t>
      </w:r>
      <w:proofErr w:type="gramEnd"/>
      <w:r>
        <w:rPr>
          <w:lang w:eastAsia="ko-KR"/>
        </w:rPr>
        <w:t xml:space="preserve"> struct Node{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data[MAX];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Node* link;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}Node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Node* head = NULL;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Node* tail = NULL;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signed</w:t>
      </w:r>
      <w:proofErr w:type="gramEnd"/>
      <w:r>
        <w:rPr>
          <w:lang w:eastAsia="ko-KR"/>
        </w:rPr>
        <w:t xml:space="preserve"> long start = -1;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signed</w:t>
      </w:r>
      <w:proofErr w:type="gramEnd"/>
      <w:r>
        <w:rPr>
          <w:lang w:eastAsia="ko-KR"/>
        </w:rPr>
        <w:t xml:space="preserve"> long end = -1;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signed</w:t>
      </w:r>
      <w:proofErr w:type="gramEnd"/>
      <w:r>
        <w:rPr>
          <w:lang w:eastAsia="ko-KR"/>
        </w:rPr>
        <w:t xml:space="preserve"> long value = -1;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signed long address = -1; //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unsigned</w:t>
      </w:r>
      <w:r>
        <w:rPr>
          <w:rFonts w:hint="eastAsia"/>
          <w:lang w:eastAsia="ko-KR"/>
        </w:rPr>
        <w:t>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써야했음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FFFFF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괜찮고</w:t>
      </w:r>
      <w:proofErr w:type="gramStart"/>
      <w:r>
        <w:rPr>
          <w:rFonts w:hint="eastAsia"/>
          <w:lang w:eastAsia="ko-KR"/>
        </w:rPr>
        <w:t>..</w:t>
      </w:r>
      <w:proofErr w:type="gramEnd"/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unsigned int line_num = 0;//</w:t>
      </w:r>
      <w:r>
        <w:rPr>
          <w:rFonts w:hint="eastAsia"/>
          <w:lang w:eastAsia="ko-KR"/>
        </w:rPr>
        <w:t>가상메모리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unsigned int dump_p = 0;//</w:t>
      </w:r>
      <w:r>
        <w:rPr>
          <w:rFonts w:hint="eastAsia"/>
          <w:lang w:eastAsia="ko-KR"/>
        </w:rPr>
        <w:t>가상메모리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char virtual[MAX_memory]="is sample program;;saoo3rklsnkada sd 20161620 suyeo leald;jdasAD";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char command[MAX];///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관장하는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;</w:t>
      </w:r>
      <w:proofErr w:type="gramEnd"/>
      <w:r>
        <w:rPr>
          <w:rFonts w:hint="eastAsia"/>
          <w:lang w:eastAsia="ko-KR"/>
        </w:rPr>
        <w:t xml:space="preserve">; </w:t>
      </w:r>
      <w:r>
        <w:rPr>
          <w:rFonts w:hint="eastAsia"/>
          <w:lang w:eastAsia="ko-KR"/>
        </w:rPr>
        <w:t>밑의</w:t>
      </w:r>
      <w:r>
        <w:rPr>
          <w:rFonts w:hint="eastAsia"/>
          <w:lang w:eastAsia="ko-KR"/>
        </w:rPr>
        <w:t xml:space="preserve"> arrangeCommand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정리됨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char store_command[MAX];//</w:t>
      </w:r>
      <w:r>
        <w:rPr>
          <w:rFonts w:hint="eastAsia"/>
          <w:lang w:eastAsia="ko-KR"/>
        </w:rPr>
        <w:t>히스토리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Node* Create_Node(char* data);///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void insertBack(Node** head, Node** tail, Node* newnode);///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넣어줌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int arrangeCommand(char* command);//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정리해줌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DumpEditFill(int start, int end, int address, int value);//dump, edit, fill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Table* Create_Table(int key, char* name);///</w:t>
      </w:r>
      <w:r>
        <w:rPr>
          <w:rFonts w:hint="eastAsia"/>
          <w:lang w:eastAsia="ko-KR"/>
        </w:rPr>
        <w:t>해시테이블에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:rsidR="00A451A4" w:rsidRPr="00B4235D" w:rsidRDefault="00A451A4" w:rsidP="00A451A4">
      <w:pPr>
        <w:rPr>
          <w:lang w:eastAsia="ko-KR"/>
        </w:rPr>
      </w:pPr>
      <w:r>
        <w:rPr>
          <w:rFonts w:hint="eastAsia"/>
          <w:lang w:eastAsia="ko-KR"/>
        </w:rPr>
        <w:lastRenderedPageBreak/>
        <w:t>int hashFunc(char* mnemonic);///</w:t>
      </w:r>
      <w:r>
        <w:rPr>
          <w:rFonts w:hint="eastAsia"/>
          <w:lang w:eastAsia="ko-KR"/>
        </w:rPr>
        <w:t>해시함수</w:t>
      </w:r>
    </w:p>
    <w:p w:rsidR="00E21195" w:rsidRDefault="00E21195" w:rsidP="006070F7">
      <w:pPr>
        <w:rPr>
          <w:lang w:eastAsia="ko-KR"/>
        </w:rPr>
      </w:pPr>
    </w:p>
    <w:p w:rsidR="00A451A4" w:rsidRDefault="00A451A4" w:rsidP="006070F7">
      <w:pPr>
        <w:rPr>
          <w:lang w:eastAsia="ko-KR"/>
        </w:rPr>
      </w:pPr>
    </w:p>
    <w:p w:rsidR="00A451A4" w:rsidRDefault="00A451A4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&lt;20161620.c&gt;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lang w:eastAsia="ko-KR"/>
        </w:rPr>
        <w:t>#include “</w:t>
      </w:r>
      <w:r>
        <w:rPr>
          <w:rFonts w:hint="eastAsia"/>
          <w:lang w:eastAsia="ko-KR"/>
        </w:rPr>
        <w:t>20161620.h"//</w:t>
      </w:r>
      <w:r>
        <w:rPr>
          <w:rFonts w:hint="eastAsia"/>
          <w:lang w:eastAsia="ko-KR"/>
        </w:rPr>
        <w:t>라이브러리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매크로</w:t>
      </w:r>
      <w:proofErr w:type="gramEnd"/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///////////////////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헤더파일에</w:t>
      </w:r>
      <w:r>
        <w:rPr>
          <w:rFonts w:hint="eastAsia"/>
          <w:lang w:eastAsia="ko-KR"/>
        </w:rPr>
        <w:t>////////////////////////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main (void)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DIR* dir;//</w:t>
      </w:r>
      <w:r>
        <w:rPr>
          <w:rFonts w:hint="eastAsia"/>
          <w:lang w:eastAsia="ko-KR"/>
        </w:rPr>
        <w:t>디렉토리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dirent* ent;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stat buf;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home[1024];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i,j;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isRightCommand=1;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signed</w:t>
      </w:r>
      <w:proofErr w:type="gramEnd"/>
      <w:r>
        <w:rPr>
          <w:lang w:eastAsia="ko-KR"/>
        </w:rPr>
        <w:t xml:space="preserve"> long temp;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int id;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Node* pnode = NULL;//</w:t>
      </w:r>
      <w:r>
        <w:rPr>
          <w:rFonts w:hint="eastAsia"/>
          <w:lang w:eastAsia="ko-KR"/>
        </w:rPr>
        <w:t>출력때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Table* new = NULL;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i&lt;MAX;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command[</w:t>
      </w:r>
      <w:proofErr w:type="gramEnd"/>
      <w:r>
        <w:rPr>
          <w:lang w:eastAsia="ko-KR"/>
        </w:rPr>
        <w:t>i] = 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i] = 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"\nsicsim&gt; ");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fgets(command</w:t>
      </w:r>
      <w:proofErr w:type="gramStart"/>
      <w:r>
        <w:rPr>
          <w:rFonts w:hint="eastAsia"/>
          <w:lang w:eastAsia="ko-KR"/>
        </w:rPr>
        <w:t>,MAX,stdin</w:t>
      </w:r>
      <w:proofErr w:type="gram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공백까지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읽으려고</w:t>
      </w:r>
      <w:r>
        <w:rPr>
          <w:rFonts w:hint="eastAsia"/>
          <w:lang w:eastAsia="ko-KR"/>
        </w:rPr>
        <w:t xml:space="preserve"> fgets </w:t>
      </w:r>
      <w:r>
        <w:rPr>
          <w:rFonts w:hint="eastAsia"/>
          <w:lang w:eastAsia="ko-KR"/>
        </w:rPr>
        <w:t>사용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store_command,command);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store_</w:t>
      </w:r>
      <w:proofErr w:type="gramStart"/>
      <w:r>
        <w:rPr>
          <w:lang w:eastAsia="ko-KR"/>
        </w:rPr>
        <w:t>command[</w:t>
      </w:r>
      <w:proofErr w:type="gramEnd"/>
      <w:r>
        <w:rPr>
          <w:lang w:eastAsia="ko-KR"/>
        </w:rPr>
        <w:t>strlen(store_command)-1]='\0';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= end = value = address = -1;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///opcode </w:t>
      </w:r>
      <w:r>
        <w:rPr>
          <w:rFonts w:hint="eastAsia"/>
          <w:lang w:eastAsia="ko-KR"/>
        </w:rPr>
        <w:t>파일처리</w:t>
      </w:r>
      <w:r>
        <w:rPr>
          <w:rFonts w:hint="eastAsia"/>
          <w:lang w:eastAsia="ko-KR"/>
        </w:rPr>
        <w:t>///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fp</w:t>
      </w:r>
      <w:proofErr w:type="gramEnd"/>
      <w:r>
        <w:rPr>
          <w:lang w:eastAsia="ko-KR"/>
        </w:rPr>
        <w:t xml:space="preserve"> = fopen("opcode.txt","r");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fscanf(fp,"%X %s %s\n",&amp;key,name,format)==EOF)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 xml:space="preserve"> = Create_Table(key,name);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hashTable[HASH_KEY(key)] == 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hashTable[</w:t>
      </w:r>
      <w:proofErr w:type="gramEnd"/>
      <w:r>
        <w:rPr>
          <w:lang w:eastAsia="ko-KR"/>
        </w:rPr>
        <w:t>HASH_KEY(key)] = new;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>-&gt;hashNext = hashTable[HASH_KEY(key)];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hashTable[</w:t>
      </w:r>
      <w:proofErr w:type="gramEnd"/>
      <w:r>
        <w:rPr>
          <w:lang w:eastAsia="ko-KR"/>
        </w:rPr>
        <w:t>HASH_KEY(key)] = new;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  <w:t>fclose(fp);//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isRightCommand</w:t>
      </w:r>
      <w:proofErr w:type="gramEnd"/>
      <w:r>
        <w:rPr>
          <w:lang w:eastAsia="ko-KR"/>
        </w:rPr>
        <w:t xml:space="preserve"> = arrangeCommand(command);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isRightCommand ==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입력받으세요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}//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루프위로가서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proofErr w:type="gramStart"/>
      <w:r>
        <w:rPr>
          <w:rFonts w:hint="eastAsia"/>
          <w:lang w:eastAsia="ko-KR"/>
        </w:rPr>
        <w:t>;;</w:t>
      </w:r>
      <w:proofErr w:type="gramEnd"/>
      <w:r>
        <w:rPr>
          <w:rFonts w:hint="eastAsia"/>
          <w:lang w:eastAsia="ko-KR"/>
        </w:rPr>
        <w:t>history</w:t>
      </w:r>
      <w:r>
        <w:rPr>
          <w:rFonts w:hint="eastAsia"/>
          <w:lang w:eastAsia="ko-KR"/>
        </w:rPr>
        <w:t>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안넣어주는게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처리된다</w:t>
      </w:r>
      <w:r>
        <w:rPr>
          <w:rFonts w:hint="eastAsia"/>
          <w:lang w:eastAsia="ko-KR"/>
        </w:rPr>
        <w:t>!!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(!strcmp(command,"help")) || (!strcmp(command,"h")))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"\nh[elp]\nd[ir]\nq[uit]\nhi[story]\n");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"du[mp] [start, end]\n");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"e[dit] address, value\n");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"f[ill] start, end, value\n");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"reset\nopcode mnemonic\nopcodelist\n\n");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(!strcmp(command,"dir")) || (!strcmp(command,"d")))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strncpy(home</w:t>
      </w:r>
      <w:proofErr w:type="gramStart"/>
      <w:r>
        <w:rPr>
          <w:rFonts w:hint="eastAsia"/>
          <w:lang w:eastAsia="ko-KR"/>
        </w:rPr>
        <w:t>,getenv</w:t>
      </w:r>
      <w:proofErr w:type="gramEnd"/>
      <w:r>
        <w:rPr>
          <w:rFonts w:hint="eastAsia"/>
          <w:lang w:eastAsia="ko-KR"/>
        </w:rPr>
        <w:t>("HOME"),sizeof(home));//</w:t>
      </w:r>
      <w:r>
        <w:rPr>
          <w:rFonts w:hint="eastAsia"/>
          <w:lang w:eastAsia="ko-KR"/>
        </w:rPr>
        <w:t>로그인한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dir</w:t>
      </w:r>
      <w:proofErr w:type="gramEnd"/>
      <w:r>
        <w:rPr>
          <w:lang w:eastAsia="ko-KR"/>
        </w:rPr>
        <w:t xml:space="preserve"> = opendir(home);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dir != 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(ent = readdir(dir)) != 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stat(</w:t>
      </w:r>
      <w:proofErr w:type="gramEnd"/>
      <w:r>
        <w:rPr>
          <w:lang w:eastAsia="ko-KR"/>
        </w:rPr>
        <w:t>ent-&gt;d_name,&amp;buf);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S_ISDIR(buf.st_mode))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"%s/\n",ent-&gt;d_name);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if((buf.st_mode &amp; S_IXUSR) != 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"%s*\n",ent-&gt;d_name);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"%s\n",ent-&gt;d_name);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closedir(</w:t>
      </w:r>
      <w:proofErr w:type="gramEnd"/>
      <w:r>
        <w:rPr>
          <w:lang w:eastAsia="ko-KR"/>
        </w:rPr>
        <w:t>dir);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perror(</w:t>
      </w:r>
      <w:proofErr w:type="gramEnd"/>
      <w:r>
        <w:rPr>
          <w:lang w:eastAsia="ko-KR"/>
        </w:rPr>
        <w:t>"");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EXIT_FAILURE;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(!strcmp(command,"history")) || (!strcmp(command,"hi")))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  <w:t xml:space="preserve">    </w:t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i=1;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pnode=</w:t>
      </w:r>
      <w:proofErr w:type="gramEnd"/>
      <w:r>
        <w:rPr>
          <w:lang w:eastAsia="ko-KR"/>
        </w:rPr>
        <w:t>head;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pnode != 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"%d  %s\n",i,pnode-&gt;data);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pnode</w:t>
      </w:r>
      <w:proofErr w:type="gramEnd"/>
      <w:r>
        <w:rPr>
          <w:lang w:eastAsia="ko-KR"/>
        </w:rPr>
        <w:t xml:space="preserve"> = pnode-&gt;link;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((!strcmp(command,"dump")) || (!strcmp(command,"du"))))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line_num&gt;=1048560)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line_num = 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dump_p = 0;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0xFFFFF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넘었을때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(dump_p % 16) == 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i&lt;10;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line_num&gt;1048560)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",line_num);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dump_p = dump_p - 16;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line_num+=16;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{////dump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쳤을때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번지부터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dump_p%16;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line_num = (unsigned int</w:t>
      </w:r>
      <w:proofErr w:type="gramStart"/>
      <w:r>
        <w:rPr>
          <w:lang w:eastAsia="ko-KR"/>
        </w:rPr>
        <w:t>)(</w:t>
      </w:r>
      <w:proofErr w:type="gramEnd"/>
      <w:r>
        <w:rPr>
          <w:lang w:eastAsia="ko-KR"/>
        </w:rPr>
        <w:t>dump_p-temp);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i&lt;10;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 &gt; 1048560)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",line_num);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i==0)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j&lt;temp;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j=temp;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dump_p = dump_p-(unsigned int</w:t>
      </w:r>
      <w:proofErr w:type="gramStart"/>
      <w:r>
        <w:rPr>
          <w:lang w:eastAsia="ko-KR"/>
        </w:rPr>
        <w:t>)(</w:t>
      </w:r>
      <w:proofErr w:type="gramEnd"/>
      <w:r>
        <w:rPr>
          <w:lang w:eastAsia="ko-KR"/>
        </w:rPr>
        <w:t>16-temp);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j&lt;temp;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j=temp;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dump_p = dump_p - 16;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line_num+=16;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 &lt;= 1048560 &amp;&amp; temp!=0)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",line_num);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dump_p = dump_p - temp;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printf("\n");//160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 != -1 || end != -1 || value != -1 || address !=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{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DumpEditFill(</w:t>
      </w:r>
      <w:proofErr w:type="gramEnd"/>
      <w:r>
        <w:rPr>
          <w:lang w:eastAsia="ko-KR"/>
        </w:rPr>
        <w:t>start,end,address,value);//dump , fill, edit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(!strcmp(command,"reset")))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{  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dump_p=0;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i&lt;MAX_memory;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virtual[</w:t>
      </w:r>
      <w:proofErr w:type="gramEnd"/>
      <w:r>
        <w:rPr>
          <w:lang w:eastAsia="ko-KR"/>
        </w:rPr>
        <w:t>dump_p] = 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(!strcmp(command,"opcodelist")))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i&lt;MAX_HASH;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"%d : ",i);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hashTable[i] != 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 xml:space="preserve"> = hashTable[i];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new-&gt;hashNext)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"[%s,%X]",new-&gt;instruct,new-&gt;id);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 xml:space="preserve"> = new-&gt;hashNext;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-&gt;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"[%s,%X]",new-&gt;instruct,new-&gt;id);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strlen(mnemonic) != 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id</w:t>
      </w:r>
      <w:proofErr w:type="gramEnd"/>
      <w:r>
        <w:rPr>
          <w:lang w:eastAsia="ko-KR"/>
        </w:rPr>
        <w:t xml:space="preserve"> = hashFunc(mnemonic);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id&lt;MAX_HASH)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!strcmp(hashTable[id]-&gt;instruct,mnemonic))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 is %X\n",hashTable[id]-&gt;id);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 xml:space="preserve"> = hashTable[id];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new-&gt;hashNext)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!strcmp(new-&gt;hashNext-&gt;instruct,mnemonic))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 is %X\n",new-&gt;hashNext-&gt;id);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 xml:space="preserve"> = new-&gt;hashNext;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printf(</w:t>
      </w:r>
      <w:proofErr w:type="gramEnd"/>
      <w:r>
        <w:rPr>
          <w:rFonts w:hint="eastAsia"/>
          <w:lang w:eastAsia="ko-KR"/>
        </w:rPr>
        <w:t xml:space="preserve">"error! :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(!strcmp(command,"quit")) || (!strcmp(command,"q")))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i&lt;MAX_HASH; i++)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hashTable[i] = NULL;//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}</w:t>
      </w: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arrangeCommand(char* command)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i,j = 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start_flag = 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return_flag1 =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return_flag2 =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comma_index1=-1;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comma_index2=-1;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store[MAX] = {'\0',};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char store2[MAX] = {'\0',};//dump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dumpRange[MAX] = {'\0',};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ptr;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command[(strlen(command)-1)] = '\0';//fgets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받았으니까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짜름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i=strlen(command)-1;i&gt;=0 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command[i] == ' ' || command[i] ==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command[</w:t>
      </w:r>
      <w:proofErr w:type="gramEnd"/>
      <w:r>
        <w:rPr>
          <w:lang w:eastAsia="ko-KR"/>
        </w:rPr>
        <w:t>i]='\0';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} //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i&lt;strlen(command);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command[i] == ' ' || command[i] ==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strcpy(command</w:t>
      </w:r>
      <w:proofErr w:type="gramStart"/>
      <w:r>
        <w:rPr>
          <w:rFonts w:hint="eastAsia"/>
          <w:lang w:eastAsia="ko-KR"/>
        </w:rPr>
        <w:t>,command</w:t>
      </w:r>
      <w:proofErr w:type="gramEnd"/>
      <w:r>
        <w:rPr>
          <w:rFonts w:hint="eastAsia"/>
          <w:lang w:eastAsia="ko-KR"/>
        </w:rPr>
        <w:t>+i);//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strcpy(store2</w:t>
      </w:r>
      <w:proofErr w:type="gramStart"/>
      <w:r>
        <w:rPr>
          <w:rFonts w:hint="eastAsia"/>
          <w:lang w:eastAsia="ko-KR"/>
        </w:rPr>
        <w:t>,command</w:t>
      </w:r>
      <w:proofErr w:type="gram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있는것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i&lt;strlen(command);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 == 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(command[i]&gt;='A' &amp;&amp; command[i]&lt;='Z') ||(command[i]&gt;='a' &amp;&amp; command[i]&lt;='z') || (command[i]&gt;='0' &amp;&amp; command[i]&lt;='9') || command[i]==',')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command[i]==' ' || command[i]=='\t')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command[i]&gt;='A' &amp;&amp; command[i]&lt;='Z')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command[</w:t>
      </w:r>
      <w:proofErr w:type="gramEnd"/>
      <w:r>
        <w:rPr>
          <w:lang w:eastAsia="ko-KR"/>
        </w:rPr>
        <w:t>i] += 32;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store[</w:t>
      </w:r>
      <w:proofErr w:type="gramEnd"/>
      <w:r>
        <w:rPr>
          <w:lang w:eastAsia="ko-KR"/>
        </w:rPr>
        <w:t>j] = command[i];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j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start_flag=1; //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대소문자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숫자나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들어옴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return_flag1 = -1; //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else if(start_flag == 1)//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proofErr w:type="gramStart"/>
      <w:r>
        <w:rPr>
          <w:rFonts w:hint="eastAsia"/>
          <w:lang w:eastAsia="ko-KR"/>
        </w:rPr>
        <w:t>;;</w:t>
      </w:r>
      <w:proofErr w:type="gramEnd"/>
      <w:r>
        <w:rPr>
          <w:rFonts w:hint="eastAsia"/>
          <w:lang w:eastAsia="ko-KR"/>
        </w:rPr>
        <w:t xml:space="preserve">-1 </w:t>
      </w:r>
      <w:r>
        <w:rPr>
          <w:rFonts w:hint="eastAsia"/>
          <w:lang w:eastAsia="ko-KR"/>
        </w:rPr>
        <w:t>리턴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command[i]==' ' || command[i]=='\t')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(command[i]&gt;='A' &amp;&amp; command[i]&lt;='Z') || (command[i]&gt;='a' &amp;&amp; command[i]&lt;='z') || (command[i]&gt;='0' &amp;&amp; command[i]&lt;='9') || command[i]==',')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command[i]&gt;='A' &amp;&amp; command[i]&lt;='Z')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command[</w:t>
      </w:r>
      <w:proofErr w:type="gramEnd"/>
      <w:r>
        <w:rPr>
          <w:lang w:eastAsia="ko-KR"/>
        </w:rPr>
        <w:t>i] += 32;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store[</w:t>
      </w:r>
      <w:proofErr w:type="gramEnd"/>
      <w:r>
        <w:rPr>
          <w:lang w:eastAsia="ko-KR"/>
        </w:rPr>
        <w:t>j]=command[i];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j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return_flag1 = 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command,store);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/////////////////printf("command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콤마만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 :%s\n\n",command);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////</w:t>
      </w:r>
      <w:r>
        <w:rPr>
          <w:rFonts w:hint="eastAsia"/>
          <w:lang w:eastAsia="ko-KR"/>
        </w:rPr>
        <w:t>여기서부터는</w:t>
      </w:r>
      <w:r>
        <w:rPr>
          <w:rFonts w:hint="eastAsia"/>
          <w:lang w:eastAsia="ko-KR"/>
        </w:rPr>
        <w:t xml:space="preserve"> dump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/////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strstr(command,"dump") || strstr(command,"du"))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if(store2[0]=='d' &amp;&amp; store2[1]=='u' &amp;&amp; store2[2]=='m' &amp;&amp; store2[3]=='p')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store2[i]=='p' || store2[i]=='P')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if(store2[i+1] ==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if(store2[0]=='d' &amp;&amp; store2[1]=='u')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store2[i]=='u' || store2[i]=='U')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if(store2[i+1] ==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}/////////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가정했을때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,store2</w:t>
      </w:r>
      <w:proofErr w:type="gramEnd"/>
      <w:r>
        <w:rPr>
          <w:rFonts w:hint="eastAsia"/>
          <w:lang w:eastAsia="ko-KR"/>
        </w:rPr>
        <w:t xml:space="preserve">+i+1);//dump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dumpRange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  <w:t>////////////////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"dumpRange :%s\n\n",dumpRange);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!=' ' &amp;&amp; dumpRange[i] !=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,dumpRange</w:t>
      </w:r>
      <w:proofErr w:type="gramEnd"/>
      <w:r>
        <w:rPr>
          <w:rFonts w:hint="eastAsia"/>
          <w:lang w:eastAsia="ko-KR"/>
        </w:rPr>
        <w:t>+j);//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//////////////////printf("</w:t>
      </w:r>
      <w:proofErr w:type="gramStart"/>
      <w:r>
        <w:rPr>
          <w:rFonts w:hint="eastAsia"/>
          <w:lang w:eastAsia="ko-KR"/>
        </w:rPr>
        <w:t>dumpRange1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i=strlen(dumpRange)-1;i&gt;=0 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 ' || dumpRange[i] ==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dumpRange[</w:t>
      </w:r>
      <w:proofErr w:type="gramEnd"/>
      <w:r>
        <w:rPr>
          <w:lang w:eastAsia="ko-KR"/>
        </w:rPr>
        <w:t>i]='\0';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 //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//////////////////////printf("</w:t>
      </w:r>
      <w:proofErr w:type="gramStart"/>
      <w:r>
        <w:rPr>
          <w:rFonts w:hint="eastAsia"/>
          <w:lang w:eastAsia="ko-KR"/>
        </w:rPr>
        <w:t>dumpRange2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',')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comma_index1=i;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if(comma_index1==-1) 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proofErr w:type="gramStart"/>
      <w:r>
        <w:rPr>
          <w:rFonts w:hint="eastAsia"/>
          <w:lang w:eastAsia="ko-KR"/>
        </w:rPr>
        <w:t>;;</w:t>
      </w:r>
      <w:proofErr w:type="gramEnd"/>
      <w:r>
        <w:rPr>
          <w:rFonts w:hint="eastAsia"/>
          <w:lang w:eastAsia="ko-KR"/>
        </w:rPr>
        <w:t xml:space="preserve"> start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return_flag2 !=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= strtoul(dumpRange,NULL,16);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 =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{///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start_flag=0;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i=comma_index1-1; i&gt;=0;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start_flag==0 &amp;&amp; ((dumpRange[i] != ' ') &amp;&amp; (dumpRange[i] != '\t')))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start_flag=1;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}////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start_flag=0;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i=comma_index1+1;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  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start_flag==0 &amp;&amp; ((dumpRange[i] != ' ') &amp;&amp; (dumpRange[i] != '\t')))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start_flag=1;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}////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comma_index1 != -1 &amp;&amp; return_flag2 !=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ptr = strtok(dumpRange,"</w:t>
      </w:r>
      <w:proofErr w:type="gramStart"/>
      <w:r>
        <w:rPr>
          <w:rFonts w:hint="eastAsia"/>
          <w:lang w:eastAsia="ko-KR"/>
        </w:rPr>
        <w:t>,"</w:t>
      </w:r>
      <w:proofErr w:type="gram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i=1;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ptr!=NULL)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i==1)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   start = strtoul(ptr</w:t>
      </w:r>
      <w:proofErr w:type="gramStart"/>
      <w:r>
        <w:rPr>
          <w:rFonts w:hint="eastAsia"/>
          <w:lang w:eastAsia="ko-KR"/>
        </w:rPr>
        <w:t>,NULL,16</w:t>
      </w:r>
      <w:proofErr w:type="gram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if(i==2)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end</w:t>
      </w:r>
      <w:proofErr w:type="gramEnd"/>
      <w:r>
        <w:rPr>
          <w:lang w:eastAsia="ko-KR"/>
        </w:rPr>
        <w:t xml:space="preserve"> = strtoul(ptr,NULL,16);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ptr</w:t>
      </w:r>
      <w:proofErr w:type="gramEnd"/>
      <w:r>
        <w:rPr>
          <w:lang w:eastAsia="ko-KR"/>
        </w:rPr>
        <w:t xml:space="preserve"> = strtok(NULL,",");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 =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</w:t>
      </w:r>
      <w:r>
        <w:rPr>
          <w:rFonts w:hint="eastAsia"/>
          <w:lang w:eastAsia="ko-KR"/>
        </w:rPr>
        <w:t>여기서부터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dump</w:t>
      </w:r>
      <w:r>
        <w:rPr>
          <w:rFonts w:hint="eastAsia"/>
          <w:lang w:eastAsia="ko-KR"/>
        </w:rPr>
        <w:t>명령어와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처리함</w:t>
      </w:r>
      <w:r>
        <w:rPr>
          <w:rFonts w:hint="eastAsia"/>
          <w:lang w:eastAsia="ko-KR"/>
        </w:rPr>
        <w:t>///////////////////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strstr(command,"edit") || command[0]=='e')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if(store2[0]=='e' &amp;&amp; store2[1]=='d' &amp;&amp; store2[2]=='i' &amp;&amp; store2[3]=='t')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store2[i]=='t' || store2[i]=='T')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if(store2[0]=='e')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store2[i]=='e' || store2[i]=='E')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,store2</w:t>
      </w:r>
      <w:proofErr w:type="gramEnd"/>
      <w:r>
        <w:rPr>
          <w:rFonts w:hint="eastAsia"/>
          <w:lang w:eastAsia="ko-KR"/>
        </w:rPr>
        <w:t xml:space="preserve">+i+1);//dump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dumpRange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///////////////////////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"dumpRange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!=' ' &amp;&amp; dumpRange[i] !=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,dumpRange</w:t>
      </w:r>
      <w:proofErr w:type="gramEnd"/>
      <w:r>
        <w:rPr>
          <w:rFonts w:hint="eastAsia"/>
          <w:lang w:eastAsia="ko-KR"/>
        </w:rPr>
        <w:t>+j);//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//////////////////printf("</w:t>
      </w:r>
      <w:proofErr w:type="gramStart"/>
      <w:r>
        <w:rPr>
          <w:rFonts w:hint="eastAsia"/>
          <w:lang w:eastAsia="ko-KR"/>
        </w:rPr>
        <w:t>dumpRange1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i=strlen(dumpRange)-1; i&gt;=0;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 ' || dumpRange[i] ==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dumpRange[</w:t>
      </w:r>
      <w:proofErr w:type="gramEnd"/>
      <w:r>
        <w:rPr>
          <w:lang w:eastAsia="ko-KR"/>
        </w:rPr>
        <w:t>i]='\0';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 //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//////////////////////printf("</w:t>
      </w:r>
      <w:proofErr w:type="gramStart"/>
      <w:r>
        <w:rPr>
          <w:rFonts w:hint="eastAsia"/>
          <w:lang w:eastAsia="ko-KR"/>
        </w:rPr>
        <w:t>dumpRange2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',')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comma_index1=i;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if(comma_index1==-1) 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proofErr w:type="gramStart"/>
      <w:r>
        <w:rPr>
          <w:rFonts w:hint="eastAsia"/>
          <w:lang w:eastAsia="ko-KR"/>
        </w:rPr>
        <w:t>;;</w:t>
      </w:r>
      <w:proofErr w:type="gramEnd"/>
      <w:r>
        <w:rPr>
          <w:rFonts w:hint="eastAsia"/>
          <w:lang w:eastAsia="ko-KR"/>
        </w:rPr>
        <w:t xml:space="preserve"> edit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>!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start_flag=0;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i=comma_index1-1; i&gt;=0;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start_flag==0 &amp;&amp; ((dumpRange[i] != ' ') &amp;&amp; (dumpRange[i] != '\t')))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start_flag=1;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}////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start_flag=0;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i=comma_index1+1;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  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start_flag==0 &amp;&amp; ((dumpRange[i] != ' ') &amp;&amp; (dumpRange[i] != '\t')))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start_flag=1;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}////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comma_index1 != -1 &amp;&amp; return_flag2 !=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ptr</w:t>
      </w:r>
      <w:proofErr w:type="gramEnd"/>
      <w:r>
        <w:rPr>
          <w:lang w:eastAsia="ko-KR"/>
        </w:rPr>
        <w:t xml:space="preserve"> = strtok(dumpRange,",");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i=1;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ptr!=NULL)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address</w:t>
      </w:r>
      <w:proofErr w:type="gramEnd"/>
      <w:r>
        <w:rPr>
          <w:lang w:eastAsia="ko-KR"/>
        </w:rPr>
        <w:t xml:space="preserve"> = strtoul(ptr,NULL,16);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if(i==2)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value</w:t>
      </w:r>
      <w:proofErr w:type="gramEnd"/>
      <w:r>
        <w:rPr>
          <w:lang w:eastAsia="ko-KR"/>
        </w:rPr>
        <w:t xml:space="preserve"> = strtoul(ptr,NULL,16);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ptr</w:t>
      </w:r>
      <w:proofErr w:type="gramEnd"/>
      <w:r>
        <w:rPr>
          <w:lang w:eastAsia="ko-KR"/>
        </w:rPr>
        <w:t xml:space="preserve"> = strtok(NULL,",");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 =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strstr(command,"fill") || command[0]=='f')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if(store2[0]=='f' &amp;&amp; store2[1]=='i' &amp;&amp; store2[2]=='l' &amp;&amp; store2[3]=='l')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store2[i]=='l' || store2[i]=='L')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i++;//</w:t>
      </w:r>
      <w:r>
        <w:rPr>
          <w:rFonts w:hint="eastAsia"/>
          <w:lang w:eastAsia="ko-KR"/>
        </w:rPr>
        <w:t>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두개라서</w:t>
      </w:r>
      <w:proofErr w:type="gramStart"/>
      <w:r>
        <w:rPr>
          <w:rFonts w:hint="eastAsia"/>
          <w:lang w:eastAsia="ko-KR"/>
        </w:rPr>
        <w:t>..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if(store2[0]=='f')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store2[i]=='f' || store2[i]=='F')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,store2</w:t>
      </w:r>
      <w:proofErr w:type="gramEnd"/>
      <w:r>
        <w:rPr>
          <w:rFonts w:hint="eastAsia"/>
          <w:lang w:eastAsia="ko-KR"/>
        </w:rPr>
        <w:t xml:space="preserve">+i+1);//dump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dumpRange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///////////////////////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"dumpRange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!=' ' &amp;&amp; dumpRange[i] !=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,dumpRange</w:t>
      </w:r>
      <w:proofErr w:type="gramEnd"/>
      <w:r>
        <w:rPr>
          <w:rFonts w:hint="eastAsia"/>
          <w:lang w:eastAsia="ko-KR"/>
        </w:rPr>
        <w:t>+j);//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//////////////////printf("</w:t>
      </w:r>
      <w:proofErr w:type="gramStart"/>
      <w:r>
        <w:rPr>
          <w:rFonts w:hint="eastAsia"/>
          <w:lang w:eastAsia="ko-KR"/>
        </w:rPr>
        <w:t>dumpRange1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i=strlen(dumpRange)-1; i&gt;=0;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 ' || dumpRange[i] ==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dumpRange[</w:t>
      </w:r>
      <w:proofErr w:type="gramEnd"/>
      <w:r>
        <w:rPr>
          <w:lang w:eastAsia="ko-KR"/>
        </w:rPr>
        <w:t>i]='\0';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 //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//////////////////////printf("</w:t>
      </w:r>
      <w:proofErr w:type="gramStart"/>
      <w:r>
        <w:rPr>
          <w:rFonts w:hint="eastAsia"/>
          <w:lang w:eastAsia="ko-KR"/>
        </w:rPr>
        <w:t>dumpRange2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',')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comma_index1=i;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}//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comma_index1 !=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i=comma_index1+1;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',')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comma_index2=i;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}//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if(comma_index1==-1 || comma_index2==-1) 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proofErr w:type="gramStart"/>
      <w:r>
        <w:rPr>
          <w:rFonts w:hint="eastAsia"/>
          <w:lang w:eastAsia="ko-KR"/>
        </w:rPr>
        <w:t>;;</w:t>
      </w:r>
      <w:proofErr w:type="gramEnd"/>
      <w:r>
        <w:rPr>
          <w:rFonts w:hint="eastAsia"/>
          <w:lang w:eastAsia="ko-KR"/>
        </w:rPr>
        <w:t xml:space="preserve"> fill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>!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 = 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start_flag=0;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i=comma_index1-1; i&gt;=0;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start_flag==0 &amp;&amp; ((dumpRange[i] != ' ') &amp;&amp; (dumpRange[i] != '\t')))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start_flag=1;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}////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start_flag=0;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i=comma_index2-1; i&gt;comma_index1;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start_flag==0 &amp;&amp; ((dumpRange[i] != ' ') &amp;&amp; (dumpRange[i] != '\t')))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start_flag=1;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if((dumpRange[i] == ' ') || (dumpRange[i] ==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i--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i&gt;comma_index1)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(dumpRange[i]==' ') || (dumpRange[i]=='\t'))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}////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proofErr w:type="gramStart"/>
      <w:r>
        <w:rPr>
          <w:rFonts w:hint="eastAsia"/>
          <w:lang w:eastAsia="ko-KR"/>
        </w:rPr>
        <w:t>;;;</w:t>
      </w:r>
      <w:proofErr w:type="gramEnd"/>
      <w:r>
        <w:rPr>
          <w:rFonts w:hint="eastAsia"/>
          <w:lang w:eastAsia="ko-KR"/>
        </w:rPr>
        <w:t>fill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start_flag=0;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i=comma_index2+1;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  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start_flag==0 &amp;&amp; ((dumpRange[i] != ' ') &amp;&amp; (dumpRange[i] != '\t')))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start_flag=1;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start_flag==1)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dumpRange[i]&lt;='f') || (dumpRange[i]&gt;='A' &amp;&amp; dumpRange[i]&lt;='F') || (dumpRange[i]&gt;='0' &amp;&amp; dumpRange[i]&lt;='9'))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  <w:t xml:space="preserve">    }////</w:t>
      </w:r>
      <w:r>
        <w:rPr>
          <w:rFonts w:hint="eastAsia"/>
          <w:lang w:eastAsia="ko-KR"/>
        </w:rPr>
        <w:t>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comma_index1 != -1 &amp;&amp; comma_index2 != -1 &amp;&amp; return_flag2 !=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ptr</w:t>
      </w:r>
      <w:proofErr w:type="gramEnd"/>
      <w:r>
        <w:rPr>
          <w:lang w:eastAsia="ko-KR"/>
        </w:rPr>
        <w:t xml:space="preserve"> = strtok(dumpRange,",");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i=1;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ptr!=NULL)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i==1)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= strtoul(ptr,NULL,16);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if(i==2)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end</w:t>
      </w:r>
      <w:proofErr w:type="gramEnd"/>
      <w:r>
        <w:rPr>
          <w:lang w:eastAsia="ko-KR"/>
        </w:rPr>
        <w:t xml:space="preserve"> = strtoul(ptr,NULL,16);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if(i==3)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value</w:t>
      </w:r>
      <w:proofErr w:type="gramEnd"/>
      <w:r>
        <w:rPr>
          <w:lang w:eastAsia="ko-KR"/>
        </w:rPr>
        <w:t xml:space="preserve"> = strtoul(ptr,NULL,16);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ptr</w:t>
      </w:r>
      <w:proofErr w:type="gramEnd"/>
      <w:r>
        <w:rPr>
          <w:lang w:eastAsia="ko-KR"/>
        </w:rPr>
        <w:t xml:space="preserve"> = strtok(NULL,",");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 =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strstr(command,"dir") || command[0]=='d')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(!strcmp(store2,"dir")) || (!strcmp(store2,"d")))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store2[0]=='d' &amp;&amp; store2[1]=='i' &amp;&amp; store2[2]=='r')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store2[i]=='r' || store2[i]=='R')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if(store2[0]=='d')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store2[i]=='d' || store2[i]=='D')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if((store2[i+1] != ' ') &amp;&amp; (store2[i+1] != '\t') &amp;&amp; store2[i+1] != '\0' &amp;&amp; store2[i+1] != 'u')//dump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맨앞</w:t>
      </w:r>
      <w:r>
        <w:rPr>
          <w:rFonts w:hint="eastAsia"/>
          <w:lang w:eastAsia="ko-KR"/>
        </w:rPr>
        <w:t xml:space="preserve"> 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처리해준것</w:t>
      </w:r>
      <w:r>
        <w:rPr>
          <w:rFonts w:hint="eastAsia"/>
          <w:lang w:eastAsia="ko-KR"/>
        </w:rPr>
        <w:t>!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if((store2[i+1] == ' ') || (store2[i+1] ==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i=i+1;i&lt;strlen(store2);i++)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(store2[i] != ' ') &amp;&amp; (store[i] != '\t'))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return -1;//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한글자로도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(d)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한글자라서인지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잘못된명령어인지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</w:t>
      </w:r>
      <w:proofErr w:type="gramStart"/>
      <w:r>
        <w:rPr>
          <w:rFonts w:hint="eastAsia"/>
          <w:lang w:eastAsia="ko-KR"/>
        </w:rPr>
        <w:t>;;;</w:t>
      </w:r>
      <w:proofErr w:type="gramEnd"/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h,q</w:t>
      </w:r>
      <w:r>
        <w:rPr>
          <w:rFonts w:hint="eastAsia"/>
          <w:lang w:eastAsia="ko-KR"/>
        </w:rPr>
        <w:t>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strstr(command,"help") || command[0]=='h')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(!strcmp(store2,"help")) || (!strcmp(store2,"h")))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if(store2[0]=='h' &amp;&amp; store2[1]=='e' &amp;&amp; store2[2]=='l' &amp;&amp; store2[3]=='p')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store2[i]=='p' || store2[i]=='P')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if(store2[0]=='h')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store2[i]=='h' || store2[i]=='H')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if((store2[i+1] == ' ') || (store2[i+1] ==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i=i+1;i&lt;strlen(store2);i++)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(store2[i] != ' ') &amp;&amp; (store[i] !=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strstr(command,"history") || strstr(command,"hi"))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(!strcmp(store2,"history")) || (!strcmp(store2,"hi")))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if(store2[0]=='h' &amp;&amp; store2[1]=='i' &amp;&amp; store2[2]=='s' &amp;&amp; store2[3]=='t' &amp;&amp; store2[4]=='o' &amp;&amp; store2[5]=='r' &amp;&amp; store2[6]=='y')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store2[i]=='y' || store2[i]=='Y')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if(store2[0]=='h' &amp;&amp; store2[1]=='i')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store2[i]=='i' || store2[i]=='I')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if((store2[i+1] == ' ') || (store2[i+1] ==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i=i+1;i&lt;strlen(store2);i++)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(store2[i] != ' ') &amp;&amp; (store[i] !=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strstr(command,"quit") || command[0]=='q')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(!strcmp(store2,"quit")) || (!strcmp(store2,"q")))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if(store2[0]=='q' &amp;&amp; store2[1]=='u' &amp;&amp; store2[2]=='i' &amp;&amp; store2[3]=='t')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store2[i]=='t' || store2[i]=='T')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if(store2[0]=='q')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store2[i]=='q' || store2[i]=='Q')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if((store2[i+1] == ' ') || (store2[i+1] ==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i=i+1;i&lt;strlen(store2);i++)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(store2[i] != ' ') &amp;&amp; (store[i] != '\t'))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strstr(command,"reset"))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(!strcmp(store2,"reset")))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if(store2[0]=='r' &amp;&amp; store2[1]=='e' &amp;&amp; store2[2]=='s' &amp;&amp; store2[3]=='e' &amp;&amp; store2[4]=='t')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store2[i]=='t' || store2[i]=='T')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strstr(command,"opcode"))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!strcmp(store2,"opcodelist"))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if(store2[0]=='o' &amp;&amp; store2[1]=='p' &amp;&amp; store2[2]=='c' &amp;&amp; store2[3]=='o' &amp;&amp; store2[4]=='d' &amp;&amp; store2[5]=='e')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i&lt;strlen(store2);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store2[i]=='e' || store2[i]=='E')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(store2[i+1] != ' ') &amp;&amp; (store2[i+1] != '\t') &amp;&amp; store2[i+1] != '\0')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</w:t>
      </w:r>
      <w:proofErr w:type="gramStart"/>
      <w:r>
        <w:rPr>
          <w:rFonts w:hint="eastAsia"/>
          <w:lang w:eastAsia="ko-KR"/>
        </w:rPr>
        <w:t>error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,store2</w:t>
      </w:r>
      <w:proofErr w:type="gramEnd"/>
      <w:r>
        <w:rPr>
          <w:rFonts w:hint="eastAsia"/>
          <w:lang w:eastAsia="ko-KR"/>
        </w:rPr>
        <w:t xml:space="preserve">+i+1);//dump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dumpRange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///////////////////////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"dumpRange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!=' ' &amp;&amp; dumpRange[i] !=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j=i;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strcpy(dumpRange</w:t>
      </w:r>
      <w:proofErr w:type="gramStart"/>
      <w:r>
        <w:rPr>
          <w:rFonts w:hint="eastAsia"/>
          <w:lang w:eastAsia="ko-KR"/>
        </w:rPr>
        <w:t>,dumpRange</w:t>
      </w:r>
      <w:proofErr w:type="gramEnd"/>
      <w:r>
        <w:rPr>
          <w:rFonts w:hint="eastAsia"/>
          <w:lang w:eastAsia="ko-KR"/>
        </w:rPr>
        <w:t>+j);//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//////////////////printf("</w:t>
      </w:r>
      <w:proofErr w:type="gramStart"/>
      <w:r>
        <w:rPr>
          <w:rFonts w:hint="eastAsia"/>
          <w:lang w:eastAsia="ko-KR"/>
        </w:rPr>
        <w:t>dumpRange1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i=strlen(dumpRange)-1; i&gt;=0; i--)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dumpRange[i] == ' ' || dumpRange[i] == '\t')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dumpRange[</w:t>
      </w:r>
      <w:proofErr w:type="gramEnd"/>
      <w:r>
        <w:rPr>
          <w:lang w:eastAsia="ko-KR"/>
        </w:rPr>
        <w:t>i]='\0';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 //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잘라냄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/////////////////////printf("</w:t>
      </w:r>
      <w:proofErr w:type="gramStart"/>
      <w:r>
        <w:rPr>
          <w:rFonts w:hint="eastAsia"/>
          <w:lang w:eastAsia="ko-KR"/>
        </w:rPr>
        <w:t>dumpRange2 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잘라낸거</w:t>
      </w:r>
      <w:r>
        <w:rPr>
          <w:rFonts w:hint="eastAsia"/>
          <w:lang w:eastAsia="ko-KR"/>
        </w:rPr>
        <w:t xml:space="preserve"> :%s\n\n",dumpRange);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i&lt;strlen(dumpRange);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(dumpRange[i]&gt;='A' &amp;&amp; dumpRange[i]&lt;='Z'))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return_flag2=-1;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return_flag2 != -1)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mnemonic,dumpRange);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return_flag2 = 1;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</w:t>
      </w:r>
      <w:proofErr w:type="gramStart"/>
      <w:r>
        <w:rPr>
          <w:rFonts w:hint="eastAsia"/>
          <w:lang w:eastAsia="ko-KR"/>
        </w:rPr>
        <w:t>printf(</w:t>
      </w:r>
      <w:proofErr w:type="gramEnd"/>
      <w:r>
        <w:rPr>
          <w:rFonts w:hint="eastAsia"/>
          <w:lang w:eastAsia="ko-KR"/>
        </w:rPr>
        <w:t xml:space="preserve">"error! : </w:t>
      </w:r>
      <w:r>
        <w:rPr>
          <w:rFonts w:hint="eastAsia"/>
          <w:lang w:eastAsia="ko-KR"/>
        </w:rPr>
        <w:t>적절하지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소문자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>)\n");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return_flag1 == -1 || return_flag2 == -1)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return -1;//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예외처리되어있음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if(return_flag1==1 &amp;&amp; return_flag2==1)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return 1; //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명령어임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Node* Create_</w:t>
      </w:r>
      <w:proofErr w:type="gramStart"/>
      <w:r>
        <w:rPr>
          <w:lang w:eastAsia="ko-KR"/>
        </w:rPr>
        <w:t>Node(</w:t>
      </w:r>
      <w:proofErr w:type="gramEnd"/>
      <w:r>
        <w:rPr>
          <w:lang w:eastAsia="ko-KR"/>
        </w:rPr>
        <w:t>char* data)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Node* newnode</w:t>
      </w:r>
      <w:proofErr w:type="gramStart"/>
      <w:r>
        <w:rPr>
          <w:lang w:eastAsia="ko-KR"/>
        </w:rPr>
        <w:t>=(</w:t>
      </w:r>
      <w:proofErr w:type="gramEnd"/>
      <w:r>
        <w:rPr>
          <w:lang w:eastAsia="ko-KR"/>
        </w:rPr>
        <w:t>Node*)malloc(sizeof(Node));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newnode-&gt;data,data);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newnode</w:t>
      </w:r>
      <w:proofErr w:type="gramEnd"/>
      <w:r>
        <w:rPr>
          <w:lang w:eastAsia="ko-KR"/>
        </w:rPr>
        <w:t>-&gt;link=NULL;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newnode;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}//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Table* Create_</w:t>
      </w:r>
      <w:proofErr w:type="gramStart"/>
      <w:r>
        <w:rPr>
          <w:lang w:eastAsia="ko-KR"/>
        </w:rPr>
        <w:t>Table(</w:t>
      </w:r>
      <w:proofErr w:type="gramEnd"/>
      <w:r>
        <w:rPr>
          <w:lang w:eastAsia="ko-KR"/>
        </w:rPr>
        <w:t>int key, char* name)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Table* new = (Table*</w:t>
      </w:r>
      <w:proofErr w:type="gramStart"/>
      <w:r>
        <w:rPr>
          <w:lang w:eastAsia="ko-KR"/>
        </w:rPr>
        <w:t>)malloc</w:t>
      </w:r>
      <w:proofErr w:type="gramEnd"/>
      <w:r>
        <w:rPr>
          <w:lang w:eastAsia="ko-KR"/>
        </w:rPr>
        <w:t>(sizeof(Table));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>-&gt;id = key;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new-&gt;instruct,name);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new</w:t>
      </w:r>
      <w:proofErr w:type="gramEnd"/>
      <w:r>
        <w:rPr>
          <w:lang w:eastAsia="ko-KR"/>
        </w:rPr>
        <w:t>-&gt;hashNext=NULL;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new;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}//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insertBack(Node** head, Node** tail, Node* newnode)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(*head) == NULL)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(*head) = newnode;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(*tail) = newnode;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(*tail)-&gt;link = newnode;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(*tail) = newnode;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}//</w:t>
      </w:r>
      <w:r>
        <w:rPr>
          <w:rFonts w:hint="eastAsia"/>
          <w:lang w:eastAsia="ko-KR"/>
        </w:rPr>
        <w:t>히스토리에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DumpEditFill(int start, int end, int address, int value)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signed</w:t>
      </w:r>
      <w:proofErr w:type="gramEnd"/>
      <w:r>
        <w:rPr>
          <w:lang w:eastAsia="ko-KR"/>
        </w:rPr>
        <w:t xml:space="preserve"> long i,j;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signed</w:t>
      </w:r>
      <w:proofErr w:type="gramEnd"/>
      <w:r>
        <w:rPr>
          <w:lang w:eastAsia="ko-KR"/>
        </w:rPr>
        <w:t xml:space="preserve"> long temp;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signed</w:t>
      </w:r>
      <w:proofErr w:type="gramEnd"/>
      <w:r>
        <w:rPr>
          <w:lang w:eastAsia="ko-KR"/>
        </w:rPr>
        <w:t xml:space="preserve"> long endTemp;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int endLinenum;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>start!=-1 &amp;&amp; end==-1 &amp;&amp; address==-1 &amp;&amp; value==-1 &amp;&amp; start&lt;=1048575)//dump start</w:t>
      </w:r>
      <w:r>
        <w:rPr>
          <w:rFonts w:hint="eastAsia"/>
          <w:lang w:eastAsia="ko-KR"/>
        </w:rPr>
        <w:t>일때처리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start%16;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line_num = (unsigned int</w:t>
      </w:r>
      <w:proofErr w:type="gramStart"/>
      <w:r>
        <w:rPr>
          <w:lang w:eastAsia="ko-KR"/>
        </w:rPr>
        <w:t>)(</w:t>
      </w:r>
      <w:proofErr w:type="gramEnd"/>
      <w:r>
        <w:rPr>
          <w:lang w:eastAsia="ko-KR"/>
        </w:rPr>
        <w:t>start-temp);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dump_p = (unsigned int</w:t>
      </w:r>
      <w:proofErr w:type="gramStart"/>
      <w:r>
        <w:rPr>
          <w:lang w:eastAsia="ko-KR"/>
        </w:rPr>
        <w:t>)start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i&lt;10;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 &gt; 1048560)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break;//FFFFF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",line_num);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i==0)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j&lt;temp;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j=temp;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dump_p = dump_p-(unsigned int</w:t>
      </w:r>
      <w:proofErr w:type="gramStart"/>
      <w:r>
        <w:rPr>
          <w:lang w:eastAsia="ko-KR"/>
        </w:rPr>
        <w:t>)(</w:t>
      </w:r>
      <w:proofErr w:type="gramEnd"/>
      <w:r>
        <w:rPr>
          <w:lang w:eastAsia="ko-KR"/>
        </w:rPr>
        <w:t>16-temp);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j&lt;temp;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j=temp;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dump_p = dump_p - 16;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 j&lt;16; j++)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line_num+=16;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 &lt;= 1048560 &amp;&amp; temp!=0)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",line_num);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dump_p = dump_p - temp;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printf("\n");//160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if(start!=-1 &amp;&amp; end==-1 &amp;&amp; address==-1 &amp;&amp; value==-1 &amp;&amp; start&gt;1048575)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printf(</w:t>
      </w:r>
      <w:proofErr w:type="gramEnd"/>
      <w:r>
        <w:rPr>
          <w:rFonts w:hint="eastAsia"/>
          <w:lang w:eastAsia="ko-KR"/>
        </w:rPr>
        <w:t xml:space="preserve">"error! : 0xFFFFF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>start!=-1 &amp;&amp; end!=-1 &amp;&amp; address==-1 &amp;&amp; value==-1 &amp;&amp; start&lt;=1048575 &amp;&amp; end&lt;=1048575)//dump start end</w:t>
      </w:r>
      <w:r>
        <w:rPr>
          <w:rFonts w:hint="eastAsia"/>
          <w:lang w:eastAsia="ko-KR"/>
        </w:rPr>
        <w:t>일때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 &gt;= end)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</w:t>
      </w:r>
      <w:proofErr w:type="gramStart"/>
      <w:r>
        <w:rPr>
          <w:rFonts w:hint="eastAsia"/>
          <w:lang w:eastAsia="ko-KR"/>
        </w:rPr>
        <w:t>printf(</w:t>
      </w:r>
      <w:proofErr w:type="gramEnd"/>
      <w:r>
        <w:rPr>
          <w:rFonts w:hint="eastAsia"/>
          <w:lang w:eastAsia="ko-KR"/>
        </w:rPr>
        <w:t>"error! : start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end</w:t>
      </w:r>
      <w:r>
        <w:rPr>
          <w:rFonts w:hint="eastAsia"/>
          <w:lang w:eastAsia="ko-KR"/>
        </w:rPr>
        <w:t>값보다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같을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}//start&gt;end</w:t>
      </w:r>
      <w:r>
        <w:rPr>
          <w:rFonts w:hint="eastAsia"/>
          <w:lang w:eastAsia="ko-KR"/>
        </w:rPr>
        <w:t>일때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에러처리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start%16;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line_num = (unsigned int</w:t>
      </w:r>
      <w:proofErr w:type="gramStart"/>
      <w:r>
        <w:rPr>
          <w:lang w:eastAsia="ko-KR"/>
        </w:rPr>
        <w:t>)(</w:t>
      </w:r>
      <w:proofErr w:type="gramEnd"/>
      <w:r>
        <w:rPr>
          <w:lang w:eastAsia="ko-KR"/>
        </w:rPr>
        <w:t>start-temp);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endTemp</w:t>
      </w:r>
      <w:proofErr w:type="gramEnd"/>
      <w:r>
        <w:rPr>
          <w:lang w:eastAsia="ko-KR"/>
        </w:rPr>
        <w:t xml:space="preserve"> = end%16;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endLinenum</w:t>
      </w:r>
      <w:proofErr w:type="gramEnd"/>
      <w:r>
        <w:rPr>
          <w:lang w:eastAsia="ko-KR"/>
        </w:rPr>
        <w:t xml:space="preserve"> = (unsigned int)(end-endTemp);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dump_p = (unsigned int</w:t>
      </w:r>
      <w:proofErr w:type="gramStart"/>
      <w:r>
        <w:rPr>
          <w:lang w:eastAsia="ko-KR"/>
        </w:rPr>
        <w:t>)start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if((line_num == endLinenum) &amp;&amp; ((end-start)&lt;16))//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이내일때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",line_num);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 == (unsigned int)(start-temp))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i&lt;=endTemp;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i=endTemp+1;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dump_p = dump_p - (unsigned int</w:t>
      </w:r>
      <w:proofErr w:type="gramStart"/>
      <w:r>
        <w:rPr>
          <w:lang w:eastAsia="ko-KR"/>
        </w:rPr>
        <w:t>)(</w:t>
      </w:r>
      <w:proofErr w:type="gramEnd"/>
      <w:r>
        <w:rPr>
          <w:lang w:eastAsia="ko-KR"/>
        </w:rPr>
        <w:t>endTemp-temp+1);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i&lt;=endTemp;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i=endTemp+1;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while((line_num &lt;= endLinenum) &amp;&amp; ((end-start&gt;=16)))//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넘어갈때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 &gt; 1048560)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",line_num);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line_num == (unsigned int)(start-temp))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dump_p = dump_p - (unsigned int</w:t>
      </w:r>
      <w:proofErr w:type="gramStart"/>
      <w:r>
        <w:rPr>
          <w:lang w:eastAsia="ko-KR"/>
        </w:rPr>
        <w:t>)(</w:t>
      </w:r>
      <w:proofErr w:type="gramEnd"/>
      <w:r>
        <w:rPr>
          <w:lang w:eastAsia="ko-KR"/>
        </w:rPr>
        <w:t>16-temp);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i=temp;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</w:t>
      </w:r>
      <w:r>
        <w:rPr>
          <w:rFonts w:hint="eastAsia"/>
          <w:lang w:eastAsia="ko-KR"/>
        </w:rPr>
        <w:t>첫줄일때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if(line_num == endLinenum)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i&lt;=endTemp;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i=(endTemp+1);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dump_p = dump_p - (unsigned int</w:t>
      </w:r>
      <w:proofErr w:type="gramStart"/>
      <w:r>
        <w:rPr>
          <w:lang w:eastAsia="ko-KR"/>
        </w:rPr>
        <w:t>)endTemp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i&lt;=endTemp;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i=(endTemp+1);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</w:t>
      </w:r>
      <w:r>
        <w:rPr>
          <w:rFonts w:hint="eastAsia"/>
          <w:lang w:eastAsia="ko-KR"/>
        </w:rPr>
        <w:t>마지막줄일때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"; 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dump_p = dump_p - 16;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i=0; i&lt;16; i++)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(virtual[dump_p]&gt;=0x20) &amp;&amp; (virtual[dump_p]&lt;=0x7E))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"%c",virtual[dump_p]);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    }//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line_num = line_num + 16;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if(start!=-1 &amp;&amp; end!=-1 &amp;&amp; address==-1 &amp;&amp; value==-1 &amp;&amp; (start&gt;1048575 || end&gt;1048575))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printf(</w:t>
      </w:r>
      <w:proofErr w:type="gramEnd"/>
      <w:r>
        <w:rPr>
          <w:rFonts w:hint="eastAsia"/>
          <w:lang w:eastAsia="ko-KR"/>
        </w:rPr>
        <w:t xml:space="preserve">"error! : 0xFFFFF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.\n");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 xml:space="preserve">start==-1 &amp;&amp; end==-1 &amp;&amp; address!=-1 &amp;&amp; value!=-1 &amp;&amp; address&lt;=1048575 &amp;&amp; value&lt;=255)//edit address value </w:t>
      </w:r>
      <w:r>
        <w:rPr>
          <w:rFonts w:hint="eastAsia"/>
          <w:lang w:eastAsia="ko-KR"/>
        </w:rPr>
        <w:t>일때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dump_p = (unsigned int</w:t>
      </w:r>
      <w:proofErr w:type="gramStart"/>
      <w:r>
        <w:rPr>
          <w:lang w:eastAsia="ko-KR"/>
        </w:rPr>
        <w:t>)address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virtual[</w:t>
      </w:r>
      <w:proofErr w:type="gramEnd"/>
      <w:r>
        <w:rPr>
          <w:lang w:eastAsia="ko-KR"/>
        </w:rPr>
        <w:t>dump_p] = value;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if(start==-1 &amp;&amp; end==-1 &amp;&amp; address!=-1 &amp;&amp; value!=-1 &amp;&amp; (address&gt;1048575 || value&gt;255))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printf(</w:t>
      </w:r>
      <w:proofErr w:type="gramEnd"/>
      <w:r>
        <w:rPr>
          <w:rFonts w:hint="eastAsia"/>
          <w:lang w:eastAsia="ko-KR"/>
        </w:rPr>
        <w:t xml:space="preserve">"error! : 0xFFFFF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 value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0xFF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n");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proofErr w:type="gramStart"/>
      <w:r>
        <w:rPr>
          <w:rFonts w:hint="eastAsia"/>
          <w:lang w:eastAsia="ko-KR"/>
        </w:rPr>
        <w:t>if(</w:t>
      </w:r>
      <w:proofErr w:type="gramEnd"/>
      <w:r>
        <w:rPr>
          <w:rFonts w:hint="eastAsia"/>
          <w:lang w:eastAsia="ko-KR"/>
        </w:rPr>
        <w:t>start!=-1 &amp;&amp; end!=-1 &amp;&amp; address==-1 &amp;&amp; value!=-1 &amp;&amp; start&lt;=1048575 &amp;&amp; end&lt;=1048575 &amp;&amp; value&lt;=255)//fill start end value</w:t>
      </w:r>
      <w:r>
        <w:rPr>
          <w:rFonts w:hint="eastAsia"/>
          <w:lang w:eastAsia="ko-KR"/>
        </w:rPr>
        <w:t>일때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insertBack(</w:t>
      </w:r>
      <w:proofErr w:type="gramEnd"/>
      <w:r>
        <w:rPr>
          <w:lang w:eastAsia="ko-KR"/>
        </w:rPr>
        <w:t>&amp;head,&amp;tail,Create_Node(store_command));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dump_p = (unsigned int</w:t>
      </w:r>
      <w:proofErr w:type="gramStart"/>
      <w:r>
        <w:rPr>
          <w:lang w:eastAsia="ko-KR"/>
        </w:rPr>
        <w:t>)start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dump_p &lt;= (unsigned int)end)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virtual[</w:t>
      </w:r>
      <w:proofErr w:type="gramEnd"/>
      <w:r>
        <w:rPr>
          <w:lang w:eastAsia="ko-KR"/>
        </w:rPr>
        <w:t>dump_p] = value;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dump_p</w:t>
      </w:r>
      <w:proofErr w:type="gramEnd"/>
      <w:r>
        <w:rPr>
          <w:lang w:eastAsia="ko-KR"/>
        </w:rPr>
        <w:t>++;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if(start!=-1 &amp;&amp; end!= -1 &amp;&amp; address==-1 &amp;&amp; value!=-1 &amp;&amp; (start&gt;1048575 || end&gt;1048575 || value&gt;255))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printf(</w:t>
      </w:r>
      <w:proofErr w:type="gramEnd"/>
      <w:r>
        <w:rPr>
          <w:rFonts w:hint="eastAsia"/>
          <w:lang w:eastAsia="ko-KR"/>
        </w:rPr>
        <w:t xml:space="preserve">"error! : 0xFFFFF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 value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0xFF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proofErr w:type="gramStart"/>
      <w:r>
        <w:rPr>
          <w:rFonts w:hint="eastAsia"/>
          <w:lang w:eastAsia="ko-KR"/>
        </w:rPr>
        <w:t>.\</w:t>
      </w:r>
      <w:proofErr w:type="gramEnd"/>
      <w:r>
        <w:rPr>
          <w:rFonts w:hint="eastAsia"/>
          <w:lang w:eastAsia="ko-KR"/>
        </w:rPr>
        <w:t>n");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}</w:t>
      </w:r>
    </w:p>
    <w:p w:rsidR="00A451A4" w:rsidRDefault="00A451A4" w:rsidP="00A451A4">
      <w:pPr>
        <w:rPr>
          <w:lang w:eastAsia="ko-KR"/>
        </w:rPr>
      </w:pPr>
    </w:p>
    <w:p w:rsidR="00A451A4" w:rsidRDefault="00A451A4" w:rsidP="00A451A4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hashFunc(char* mnemonic)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int hashkey=30;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int key;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name[MAX];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format[MAX];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fp=</w:t>
      </w:r>
      <w:proofErr w:type="gramEnd"/>
      <w:r>
        <w:rPr>
          <w:lang w:eastAsia="ko-KR"/>
        </w:rPr>
        <w:t>fopen("opcode.txt","r");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fscanf(fp,"%X %s %s\n",&amp;key,name,format)==EOF)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{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!strcmp(mnemonic,name))</w:t>
      </w:r>
    </w:p>
    <w:p w:rsidR="00A451A4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hashkey = HASH_KEY(key);//</w:t>
      </w:r>
      <w:r>
        <w:rPr>
          <w:rFonts w:hint="eastAsia"/>
          <w:lang w:eastAsia="ko-KR"/>
        </w:rPr>
        <w:t>매크로에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ab/>
        <w:t>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}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fclose(</w:t>
      </w:r>
      <w:proofErr w:type="gramEnd"/>
      <w:r>
        <w:rPr>
          <w:lang w:eastAsia="ko-KR"/>
        </w:rPr>
        <w:t>fp);</w:t>
      </w:r>
    </w:p>
    <w:p w:rsidR="00A451A4" w:rsidRDefault="00A451A4" w:rsidP="00A451A4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hashkey;</w:t>
      </w:r>
    </w:p>
    <w:p w:rsidR="00A451A4" w:rsidRPr="00B4235D" w:rsidRDefault="00A451A4" w:rsidP="00A451A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}//</w:t>
      </w:r>
      <w:proofErr w:type="gramStart"/>
      <w:r>
        <w:rPr>
          <w:rFonts w:hint="eastAsia"/>
          <w:lang w:eastAsia="ko-KR"/>
        </w:rPr>
        <w:t>해시함수</w:t>
      </w:r>
      <w:r>
        <w:rPr>
          <w:rFonts w:hint="eastAsia"/>
          <w:lang w:eastAsia="ko-KR"/>
        </w:rPr>
        <w:t xml:space="preserve"> ;</w:t>
      </w:r>
      <w:proofErr w:type="gramEnd"/>
      <w:r>
        <w:rPr>
          <w:rFonts w:hint="eastAsia"/>
          <w:lang w:eastAsia="ko-KR"/>
        </w:rPr>
        <w:t xml:space="preserve">;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반환</w:t>
      </w:r>
      <w:bookmarkStart w:id="21" w:name="_GoBack"/>
      <w:bookmarkEnd w:id="21"/>
      <w:r>
        <w:rPr>
          <w:rFonts w:hint="eastAsia"/>
          <w:lang w:eastAsia="ko-KR"/>
        </w:rPr>
        <w:t>해줌</w:t>
      </w:r>
      <w:r>
        <w:rPr>
          <w:rFonts w:hint="eastAsia"/>
          <w:lang w:eastAsia="ko-KR"/>
        </w:rPr>
        <w:t>.</w:t>
      </w:r>
    </w:p>
    <w:sectPr w:rsidR="00A451A4" w:rsidRPr="00B4235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837" w:rsidRDefault="002E0837">
      <w:r>
        <w:separator/>
      </w:r>
    </w:p>
  </w:endnote>
  <w:endnote w:type="continuationSeparator" w:id="0">
    <w:p w:rsidR="002E0837" w:rsidRDefault="002E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9A" w:rsidRDefault="0086739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739A" w:rsidRDefault="0086739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9A" w:rsidRDefault="0086739A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95B42">
      <w:rPr>
        <w:rStyle w:val="a9"/>
        <w:noProof/>
      </w:rPr>
      <w:t>34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86739A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86739A" w:rsidRDefault="0086739A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86739A" w:rsidRPr="00CE7811" w:rsidRDefault="0086739A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86739A" w:rsidRDefault="0086739A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837" w:rsidRDefault="002E0837">
      <w:r>
        <w:separator/>
      </w:r>
    </w:p>
  </w:footnote>
  <w:footnote w:type="continuationSeparator" w:id="0">
    <w:p w:rsidR="002E0837" w:rsidRDefault="002E0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9A" w:rsidRDefault="0086739A">
    <w:pPr>
      <w:pStyle w:val="a7"/>
      <w:jc w:val="right"/>
      <w:rPr>
        <w:lang w:eastAsia="ko-KR"/>
      </w:rPr>
    </w:pPr>
  </w:p>
  <w:p w:rsidR="0086739A" w:rsidRDefault="0086739A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86739A" w:rsidRDefault="0086739A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9A" w:rsidRDefault="0086739A">
    <w:pPr>
      <w:pStyle w:val="a7"/>
      <w:rPr>
        <w:lang w:eastAsia="ko-KR"/>
      </w:rPr>
    </w:pPr>
  </w:p>
  <w:p w:rsidR="0086739A" w:rsidRDefault="0086739A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587B0A"/>
    <w:multiLevelType w:val="hybridMultilevel"/>
    <w:tmpl w:val="A7108AF2"/>
    <w:lvl w:ilvl="0" w:tplc="438260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4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5"/>
  </w:num>
  <w:num w:numId="14">
    <w:abstractNumId w:val="16"/>
  </w:num>
  <w:num w:numId="15">
    <w:abstractNumId w:val="6"/>
  </w:num>
  <w:num w:numId="16">
    <w:abstractNumId w:val="15"/>
  </w:num>
  <w:num w:numId="17">
    <w:abstractNumId w:val="3"/>
  </w:num>
  <w:num w:numId="18">
    <w:abstractNumId w:val="12"/>
  </w:num>
  <w:num w:numId="19">
    <w:abstractNumId w:val="13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0837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95B42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6739A"/>
    <w:rsid w:val="008E4D04"/>
    <w:rsid w:val="0091386F"/>
    <w:rsid w:val="00926EDC"/>
    <w:rsid w:val="00942D6F"/>
    <w:rsid w:val="00965691"/>
    <w:rsid w:val="009672B3"/>
    <w:rsid w:val="009822C9"/>
    <w:rsid w:val="009C134E"/>
    <w:rsid w:val="009C70C8"/>
    <w:rsid w:val="009F3988"/>
    <w:rsid w:val="00A362D7"/>
    <w:rsid w:val="00A42235"/>
    <w:rsid w:val="00A42703"/>
    <w:rsid w:val="00A451A4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9672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45</TotalTime>
  <Pages>34</Pages>
  <Words>5372</Words>
  <Characters>30624</Characters>
  <Application>Microsoft Office Word</Application>
  <DocSecurity>0</DocSecurity>
  <Lines>255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R912</cp:lastModifiedBy>
  <cp:revision>4</cp:revision>
  <cp:lastPrinted>2006-03-03T07:52:00Z</cp:lastPrinted>
  <dcterms:created xsi:type="dcterms:W3CDTF">2018-03-13T05:46:00Z</dcterms:created>
  <dcterms:modified xsi:type="dcterms:W3CDTF">2018-03-26T14:47:00Z</dcterms:modified>
</cp:coreProperties>
</file>